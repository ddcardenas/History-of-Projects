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970A738" w14:textId="77777777" w:rsidTr="001E0877">
        <w:tc>
          <w:tcPr>
            <w:tcW w:w="7650" w:type="dxa"/>
          </w:tcPr>
          <w:p w14:paraId="346C28C9" w14:textId="77777777" w:rsidR="002B2D13" w:rsidRPr="00D60069" w:rsidRDefault="00B51623">
            <w:pPr>
              <w:pStyle w:val="Title"/>
            </w:pPr>
            <w:sdt>
              <w:sdtPr>
                <w:id w:val="-1086378735"/>
                <w:placeholder>
                  <w:docPart w:val="0C525649A4F747E08793403616BB56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3465897A" w14:textId="117F485C" w:rsidR="00D62E01" w:rsidRPr="00D60069" w:rsidRDefault="00200B88">
            <w:pPr>
              <w:pStyle w:val="Heading3"/>
            </w:pPr>
            <w:r>
              <w:t>2/24/20</w:t>
            </w:r>
          </w:p>
          <w:p w14:paraId="3657DAB9" w14:textId="7D6556C9" w:rsidR="00D62E01" w:rsidRPr="00D60069" w:rsidRDefault="00200B88">
            <w:pPr>
              <w:pStyle w:val="Heading3"/>
            </w:pPr>
            <w:r>
              <w:t>3:30pm</w:t>
            </w:r>
          </w:p>
          <w:p w14:paraId="636EB708" w14:textId="150A4BCF" w:rsidR="002B2D13" w:rsidRPr="00D60069" w:rsidRDefault="00200B88" w:rsidP="00D62E01">
            <w:pPr>
              <w:pStyle w:val="Heading3"/>
            </w:pPr>
            <w:r>
              <w:t>JD 2216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68D1A988" w14:textId="77777777" w:rsidTr="00E048B4">
        <w:sdt>
          <w:sdtPr>
            <w:id w:val="834805806"/>
            <w:placeholder>
              <w:docPart w:val="15672E84BFB24E638DCD88368617E8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61CBC5BD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16DDEEA" w14:textId="10DA9B90" w:rsidR="002B2D13" w:rsidRPr="00D60069" w:rsidRDefault="00200B88" w:rsidP="00D60069">
            <w:pPr>
              <w:spacing w:after="80"/>
            </w:pPr>
            <w:r>
              <w:t>Aquabot</w:t>
            </w:r>
          </w:p>
        </w:tc>
        <w:tc>
          <w:tcPr>
            <w:tcW w:w="1779" w:type="dxa"/>
            <w:tcMar>
              <w:top w:w="144" w:type="dxa"/>
            </w:tcMar>
          </w:tcPr>
          <w:p w14:paraId="4F0DAF7E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2A08992D0DE47C9A7742E7A20ADB43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B12519C" w14:textId="5BC79E32" w:rsidR="002B2D13" w:rsidRPr="00D60069" w:rsidRDefault="00200B88" w:rsidP="00D60069">
            <w:pPr>
              <w:spacing w:after="80"/>
            </w:pPr>
            <w:r>
              <w:t>Bi-weekly Sprint Meeting</w:t>
            </w:r>
          </w:p>
        </w:tc>
      </w:tr>
      <w:tr w:rsidR="002B2D13" w:rsidRPr="00D60069" w14:paraId="1F4B4BC2" w14:textId="77777777" w:rsidTr="00E048B4">
        <w:sdt>
          <w:sdtPr>
            <w:id w:val="-906145096"/>
            <w:placeholder>
              <w:docPart w:val="FF2AB35E93D745ABA094AEA329B887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4E61BAC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646F4C8" w14:textId="77777777" w:rsidR="002B2D13" w:rsidRPr="00D60069" w:rsidRDefault="00B51623" w:rsidP="00D60069">
            <w:pPr>
              <w:spacing w:after="80"/>
            </w:pPr>
            <w:sdt>
              <w:sdtPr>
                <w:id w:val="56139423"/>
                <w:placeholder>
                  <w:docPart w:val="2F1AE52A244041729429B4A8DC3A86D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3B294EA2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923F944C49F481AB5FC8175C699044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ABA7C9C" w14:textId="5EF2F895" w:rsidR="002B2D13" w:rsidRPr="00D60069" w:rsidRDefault="00200B88" w:rsidP="00D60069">
            <w:pPr>
              <w:spacing w:after="80"/>
            </w:pPr>
            <w:r>
              <w:t>Daniel Cardenas</w:t>
            </w:r>
          </w:p>
        </w:tc>
      </w:tr>
      <w:tr w:rsidR="002B2D13" w:rsidRPr="00D60069" w14:paraId="19D4BBBC" w14:textId="77777777" w:rsidTr="00E048B4">
        <w:tc>
          <w:tcPr>
            <w:tcW w:w="1946" w:type="dxa"/>
          </w:tcPr>
          <w:p w14:paraId="26A61836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9698CAFFFCE4E429528E936D9F7C78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4CFB9513" w14:textId="1E9E5018" w:rsidR="002B2D13" w:rsidRPr="00D60069" w:rsidRDefault="00200B88" w:rsidP="00D60069">
            <w:pPr>
              <w:spacing w:after="80"/>
            </w:pPr>
            <w:r>
              <w:t>Daniel Cardenas</w:t>
            </w:r>
          </w:p>
        </w:tc>
        <w:tc>
          <w:tcPr>
            <w:tcW w:w="1779" w:type="dxa"/>
          </w:tcPr>
          <w:p w14:paraId="6A92E25A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2002787B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29D27AA9" w14:textId="77777777" w:rsidTr="00E048B4">
        <w:tc>
          <w:tcPr>
            <w:tcW w:w="1980" w:type="dxa"/>
            <w:tcMar>
              <w:top w:w="144" w:type="dxa"/>
            </w:tcMar>
          </w:tcPr>
          <w:p w14:paraId="1132E5DB" w14:textId="77777777" w:rsidR="002B2D13" w:rsidRPr="00D60069" w:rsidRDefault="00B51623">
            <w:pPr>
              <w:pStyle w:val="Heading2"/>
            </w:pPr>
            <w:sdt>
              <w:sdtPr>
                <w:id w:val="1643469904"/>
                <w:placeholder>
                  <w:docPart w:val="EE07D73676684881A12F4F49696D46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8A8ABC4" w14:textId="6B16206C" w:rsidR="002B2D13" w:rsidRPr="00D60069" w:rsidRDefault="00200B88" w:rsidP="00D62E01">
            <w:r>
              <w:t>Brandon, Gage, Gigi, Daniel</w:t>
            </w:r>
          </w:p>
        </w:tc>
      </w:tr>
    </w:tbl>
    <w:sdt>
      <w:sdtPr>
        <w:id w:val="-2901889"/>
        <w:placeholder>
          <w:docPart w:val="3CCD0D3B0CFB4ACFA323D274A2E15865"/>
        </w:placeholder>
        <w:temporary/>
        <w:showingPlcHdr/>
        <w15:appearance w15:val="hidden"/>
      </w:sdtPr>
      <w:sdtEndPr/>
      <w:sdtContent>
        <w:p w14:paraId="7026DDC8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1F68451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E1721F1" w14:textId="77777777" w:rsidR="002B2D13" w:rsidRPr="00D60069" w:rsidRDefault="00B51623">
            <w:pPr>
              <w:pStyle w:val="Heading2"/>
            </w:pPr>
            <w:sdt>
              <w:sdtPr>
                <w:id w:val="90904773"/>
                <w:placeholder>
                  <w:docPart w:val="61285FCE6CFA4D3AB45B881571BB46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87DDDC2" w14:textId="6664CDCC" w:rsidR="002B2D13" w:rsidRPr="00D60069" w:rsidRDefault="00527171">
            <w:r>
              <w:t>Update tasks</w:t>
            </w:r>
          </w:p>
        </w:tc>
        <w:tc>
          <w:tcPr>
            <w:tcW w:w="1324" w:type="dxa"/>
          </w:tcPr>
          <w:p w14:paraId="0FB1590F" w14:textId="77777777" w:rsidR="002B2D13" w:rsidRPr="00D60069" w:rsidRDefault="00B51623">
            <w:pPr>
              <w:pStyle w:val="Heading2"/>
            </w:pPr>
            <w:sdt>
              <w:sdtPr>
                <w:id w:val="1737199064"/>
                <w:placeholder>
                  <w:docPart w:val="E6430CBD1BBA42C1ACAD94539AD9061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1B25869" w14:textId="4436F669" w:rsidR="002B2D13" w:rsidRPr="00D60069" w:rsidRDefault="00200B88">
            <w:r>
              <w:t>n/a</w:t>
            </w:r>
          </w:p>
        </w:tc>
      </w:tr>
    </w:tbl>
    <w:p w14:paraId="793EFEE6" w14:textId="77777777" w:rsidR="002B2D13" w:rsidRPr="00D60069" w:rsidRDefault="00B51623">
      <w:pPr>
        <w:pStyle w:val="Heading4"/>
      </w:pPr>
      <w:sdt>
        <w:sdtPr>
          <w:id w:val="-391195506"/>
          <w:placeholder>
            <w:docPart w:val="4FA5BBFCE1FC434A981B4B0B7A67395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00C5B7D8" w14:textId="0C824BD5" w:rsidR="002B2D13" w:rsidRPr="00D60069" w:rsidRDefault="00200B88">
      <w:r>
        <w:t>Plan out new tasks for upcoming Sprint based on prior Sprint’s progress.</w:t>
      </w:r>
    </w:p>
    <w:p w14:paraId="3C2A775E" w14:textId="77777777" w:rsidR="002B2D13" w:rsidRPr="00D60069" w:rsidRDefault="00B51623">
      <w:pPr>
        <w:pStyle w:val="Heading4"/>
      </w:pPr>
      <w:sdt>
        <w:sdtPr>
          <w:id w:val="1574465788"/>
          <w:placeholder>
            <w:docPart w:val="19D30D408DA640B88EF0B934D64C4177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43216D5" w14:textId="43A6358C" w:rsidR="002B2D13" w:rsidRPr="00D60069" w:rsidRDefault="00200B88">
      <w:r>
        <w:t>Tasks delegated and drawn out for each member of the team.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144ED304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0A2CBD6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129F2A3CB044C0CA1711FE21AE58E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0729E25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5CD8A44604B24348845EF701C5A066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829BD46" w14:textId="77777777" w:rsidR="002B2D13" w:rsidRPr="00D60069" w:rsidRDefault="00B51623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05973B3747684B51B6FA8AF26E83B9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7D932727" w14:textId="77777777" w:rsidTr="00D60069">
        <w:tc>
          <w:tcPr>
            <w:tcW w:w="5310" w:type="dxa"/>
          </w:tcPr>
          <w:p w14:paraId="2F01F6DA" w14:textId="6F95CE67" w:rsidR="002B2D13" w:rsidRPr="00D60069" w:rsidRDefault="00200B88" w:rsidP="00D60069">
            <w:pPr>
              <w:pStyle w:val="ListBullet"/>
              <w:spacing w:after="80"/>
            </w:pPr>
            <w:r>
              <w:t>Testing Physical ROV</w:t>
            </w:r>
          </w:p>
        </w:tc>
        <w:tc>
          <w:tcPr>
            <w:tcW w:w="3060" w:type="dxa"/>
          </w:tcPr>
          <w:p w14:paraId="7967DE16" w14:textId="68AC027E" w:rsidR="002B2D13" w:rsidRPr="00D60069" w:rsidRDefault="000E772B" w:rsidP="00D60069">
            <w:pPr>
              <w:spacing w:after="80"/>
            </w:pPr>
            <w:r>
              <w:t>Gigi</w:t>
            </w:r>
          </w:p>
        </w:tc>
        <w:tc>
          <w:tcPr>
            <w:tcW w:w="1854" w:type="dxa"/>
          </w:tcPr>
          <w:p w14:paraId="20BFEA7B" w14:textId="7ACB369F" w:rsidR="002B2D13" w:rsidRPr="00D60069" w:rsidRDefault="000E772B" w:rsidP="00D60069">
            <w:pPr>
              <w:spacing w:after="80"/>
            </w:pPr>
            <w:r>
              <w:t>March 4</w:t>
            </w:r>
          </w:p>
        </w:tc>
      </w:tr>
      <w:tr w:rsidR="002B2D13" w:rsidRPr="00D60069" w14:paraId="304FCDB7" w14:textId="77777777" w:rsidTr="00D60069">
        <w:tc>
          <w:tcPr>
            <w:tcW w:w="5310" w:type="dxa"/>
          </w:tcPr>
          <w:p w14:paraId="11520566" w14:textId="022170F1" w:rsidR="002B2D13" w:rsidRPr="00D60069" w:rsidRDefault="00200B88" w:rsidP="00D60069">
            <w:pPr>
              <w:pStyle w:val="ListBullet"/>
              <w:spacing w:after="80"/>
            </w:pPr>
            <w:r>
              <w:t>Changing location of waypoint file</w:t>
            </w:r>
          </w:p>
        </w:tc>
        <w:tc>
          <w:tcPr>
            <w:tcW w:w="3060" w:type="dxa"/>
          </w:tcPr>
          <w:p w14:paraId="12A5C1D8" w14:textId="7E498237" w:rsidR="002B2D13" w:rsidRPr="00D60069" w:rsidRDefault="000E772B" w:rsidP="00D60069">
            <w:pPr>
              <w:spacing w:after="80"/>
            </w:pPr>
            <w:r>
              <w:t>Brandon and Gage</w:t>
            </w:r>
          </w:p>
        </w:tc>
        <w:tc>
          <w:tcPr>
            <w:tcW w:w="1854" w:type="dxa"/>
          </w:tcPr>
          <w:p w14:paraId="7C0A4040" w14:textId="50AF5628" w:rsidR="002B2D13" w:rsidRPr="00D60069" w:rsidRDefault="000E772B" w:rsidP="00D60069">
            <w:pPr>
              <w:spacing w:after="80"/>
            </w:pPr>
            <w:r>
              <w:t>March 4</w:t>
            </w:r>
          </w:p>
        </w:tc>
      </w:tr>
      <w:tr w:rsidR="002B2D13" w:rsidRPr="00D60069" w14:paraId="5F51DE19" w14:textId="77777777" w:rsidTr="00D60069">
        <w:tc>
          <w:tcPr>
            <w:tcW w:w="5310" w:type="dxa"/>
            <w:tcMar>
              <w:bottom w:w="288" w:type="dxa"/>
            </w:tcMar>
          </w:tcPr>
          <w:p w14:paraId="00939FB4" w14:textId="42D5012D" w:rsidR="002B2D13" w:rsidRPr="00D60069" w:rsidRDefault="00200B88" w:rsidP="00D60069">
            <w:pPr>
              <w:pStyle w:val="ListBullet"/>
              <w:spacing w:after="80"/>
            </w:pPr>
            <w:r>
              <w:t>Unit Testing a-star algorithm and Research 3-D methods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3A627509" w14:textId="38191E07" w:rsidR="002B2D13" w:rsidRPr="00D60069" w:rsidRDefault="00200B88" w:rsidP="00D60069">
            <w:pPr>
              <w:spacing w:after="80"/>
            </w:pPr>
            <w:r>
              <w:t>Daniel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E30C065" w14:textId="115260A5" w:rsidR="002B2D13" w:rsidRPr="00D60069" w:rsidRDefault="00200B88" w:rsidP="00D60069">
            <w:pPr>
              <w:spacing w:after="80"/>
            </w:pPr>
            <w:r>
              <w:t>March 4</w:t>
            </w:r>
          </w:p>
        </w:tc>
      </w:tr>
    </w:tbl>
    <w:bookmarkEnd w:id="1"/>
    <w:p w14:paraId="6A561732" w14:textId="77777777" w:rsidR="002B2D13" w:rsidRPr="00D60069" w:rsidRDefault="00B51623">
      <w:pPr>
        <w:pStyle w:val="Heading1"/>
      </w:pPr>
      <w:sdt>
        <w:sdtPr>
          <w:id w:val="-1794281877"/>
          <w:placeholder>
            <w:docPart w:val="838CBEFE562E425D8B6D7A9F6784A20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3C4CE35" w14:textId="77777777" w:rsidR="002B2D13" w:rsidRPr="00D60069" w:rsidRDefault="00B51623">
      <w:pPr>
        <w:pStyle w:val="Heading4"/>
      </w:pPr>
      <w:sdt>
        <w:sdtPr>
          <w:id w:val="2125887421"/>
          <w:placeholder>
            <w:docPart w:val="77113B2C2FC4403FA73F71A4B4657B9A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30277017" w14:textId="1DF0B651" w:rsidR="002B2D13" w:rsidRPr="00D60069" w:rsidRDefault="00200B88">
      <w:r>
        <w:t>n/a</w:t>
      </w:r>
    </w:p>
    <w:p w14:paraId="7403FBF8" w14:textId="77777777" w:rsidR="002B2D13" w:rsidRPr="00D60069" w:rsidRDefault="00B51623">
      <w:pPr>
        <w:pStyle w:val="Heading4"/>
      </w:pPr>
      <w:sdt>
        <w:sdtPr>
          <w:id w:val="-671956156"/>
          <w:placeholder>
            <w:docPart w:val="8DA65520A126404CA879125A81183A07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57E63C39" w14:textId="18B37191" w:rsidR="002B2D13" w:rsidRPr="00D60069" w:rsidRDefault="00200B88">
      <w:r>
        <w:t>n/a</w:t>
      </w:r>
    </w:p>
    <w:p w14:paraId="36A13C89" w14:textId="77777777" w:rsidR="002B2D13" w:rsidRPr="00D60069" w:rsidRDefault="00B51623">
      <w:pPr>
        <w:pStyle w:val="Heading4"/>
      </w:pPr>
      <w:sdt>
        <w:sdtPr>
          <w:id w:val="1633520843"/>
          <w:placeholder>
            <w:docPart w:val="EE6BFA18519E4D5EB0556EB7DE5D958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629C27D6" w14:textId="40ECF592" w:rsidR="002B2D13" w:rsidRDefault="000138CB" w:rsidP="000138CB">
      <w:pPr>
        <w:pStyle w:val="ListParagraph"/>
        <w:numPr>
          <w:ilvl w:val="0"/>
          <w:numId w:val="7"/>
        </w:numPr>
      </w:pPr>
      <w:r>
        <w:t>Test in Water for a few seconds to calculate rough speed without a speedometer</w:t>
      </w:r>
    </w:p>
    <w:p w14:paraId="5D95A759" w14:textId="44EFE96F" w:rsidR="000138CB" w:rsidRDefault="000138CB" w:rsidP="000138CB">
      <w:pPr>
        <w:pStyle w:val="ListParagraph"/>
        <w:numPr>
          <w:ilvl w:val="1"/>
          <w:numId w:val="7"/>
        </w:numPr>
      </w:pPr>
      <w:r>
        <w:t>Also test a couple algorithms</w:t>
      </w:r>
    </w:p>
    <w:p w14:paraId="53A05028" w14:textId="4FE2BF89" w:rsidR="000138CB" w:rsidRDefault="000138CB" w:rsidP="000138CB">
      <w:pPr>
        <w:pStyle w:val="ListParagraph"/>
        <w:numPr>
          <w:ilvl w:val="0"/>
          <w:numId w:val="7"/>
        </w:numPr>
      </w:pPr>
      <w:r>
        <w:t>Goal is to:</w:t>
      </w:r>
    </w:p>
    <w:p w14:paraId="6BEAC11A" w14:textId="24BC49F5" w:rsidR="000138CB" w:rsidRDefault="000138CB" w:rsidP="000138CB">
      <w:pPr>
        <w:pStyle w:val="ListParagraph"/>
        <w:numPr>
          <w:ilvl w:val="1"/>
          <w:numId w:val="7"/>
        </w:numPr>
      </w:pPr>
      <w:r>
        <w:t>be able to demo the simulator, where translator can start the system</w:t>
      </w:r>
    </w:p>
    <w:p w14:paraId="666E10BF" w14:textId="48DAD22C" w:rsidR="000138CB" w:rsidRDefault="000138CB" w:rsidP="000138CB">
      <w:pPr>
        <w:pStyle w:val="ListParagraph"/>
        <w:numPr>
          <w:ilvl w:val="1"/>
          <w:numId w:val="7"/>
        </w:numPr>
      </w:pPr>
      <w:r>
        <w:t>calculate the waypoints for the test and movement of the physical machine</w:t>
      </w:r>
    </w:p>
    <w:p w14:paraId="0DBDAEF0" w14:textId="0DD20AB7" w:rsidR="000138CB" w:rsidRPr="00D60069" w:rsidRDefault="000138CB" w:rsidP="000138CB">
      <w:pPr>
        <w:pStyle w:val="ListParagraph"/>
        <w:numPr>
          <w:ilvl w:val="0"/>
          <w:numId w:val="7"/>
        </w:numPr>
      </w:pPr>
      <w:r>
        <w:t>ROS should eventually launch all packages at once</w:t>
      </w:r>
      <w:bookmarkStart w:id="6" w:name="_GoBack"/>
      <w:bookmarkEnd w:id="6"/>
    </w:p>
    <w:sectPr w:rsidR="000138CB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43E0" w14:textId="77777777" w:rsidR="00B51623" w:rsidRDefault="00B51623">
      <w:pPr>
        <w:spacing w:before="0" w:after="0"/>
      </w:pPr>
      <w:r>
        <w:separator/>
      </w:r>
    </w:p>
  </w:endnote>
  <w:endnote w:type="continuationSeparator" w:id="0">
    <w:p w14:paraId="0A06CE0E" w14:textId="77777777" w:rsidR="00B51623" w:rsidRDefault="00B516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2FC2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4187" w14:textId="77777777" w:rsidR="00B51623" w:rsidRDefault="00B51623">
      <w:pPr>
        <w:spacing w:before="0" w:after="0"/>
      </w:pPr>
      <w:r>
        <w:separator/>
      </w:r>
    </w:p>
  </w:footnote>
  <w:footnote w:type="continuationSeparator" w:id="0">
    <w:p w14:paraId="61A0CE6C" w14:textId="77777777" w:rsidR="00B51623" w:rsidRDefault="00B516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FFC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3737142"/>
    <w:multiLevelType w:val="hybridMultilevel"/>
    <w:tmpl w:val="8DCC3718"/>
    <w:lvl w:ilvl="0" w:tplc="8D9C1C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5"/>
    <w:rsid w:val="000138CB"/>
    <w:rsid w:val="000E772B"/>
    <w:rsid w:val="00141D4E"/>
    <w:rsid w:val="001E0877"/>
    <w:rsid w:val="00200B88"/>
    <w:rsid w:val="002B2D13"/>
    <w:rsid w:val="0034721D"/>
    <w:rsid w:val="003D5BF7"/>
    <w:rsid w:val="003F257D"/>
    <w:rsid w:val="00527171"/>
    <w:rsid w:val="005A7328"/>
    <w:rsid w:val="0061363B"/>
    <w:rsid w:val="006344A8"/>
    <w:rsid w:val="00734EEC"/>
    <w:rsid w:val="007F04FA"/>
    <w:rsid w:val="00912772"/>
    <w:rsid w:val="00B51623"/>
    <w:rsid w:val="00BE335B"/>
    <w:rsid w:val="00D2523F"/>
    <w:rsid w:val="00D60069"/>
    <w:rsid w:val="00D62E01"/>
    <w:rsid w:val="00D661EE"/>
    <w:rsid w:val="00E048B4"/>
    <w:rsid w:val="00F434DD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DCAFA"/>
  <w15:docId w15:val="{F02BBB85-0D06-4EC5-862E-2FF76CB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1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-CSUN\Documents\Current%20Classes\COMP%20491L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25649A4F747E08793403616BB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81AB-CF3A-44BE-8552-AA6CE3BC571A}"/>
      </w:docPartPr>
      <w:docPartBody>
        <w:p w:rsidR="00222906" w:rsidRDefault="008E0F78">
          <w:pPr>
            <w:pStyle w:val="0C525649A4F747E08793403616BB56DD"/>
          </w:pPr>
          <w:r>
            <w:t>Team Meeting</w:t>
          </w:r>
        </w:p>
      </w:docPartBody>
    </w:docPart>
    <w:docPart>
      <w:docPartPr>
        <w:name w:val="15672E84BFB24E638DCD88368617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0B8C-206C-48AA-A93F-9A7ECBC10055}"/>
      </w:docPartPr>
      <w:docPartBody>
        <w:p w:rsidR="00222906" w:rsidRDefault="008E0F78">
          <w:pPr>
            <w:pStyle w:val="15672E84BFB24E638DCD88368617E862"/>
          </w:pPr>
          <w:r w:rsidRPr="00E048B4">
            <w:t>Meeting called by:</w:t>
          </w:r>
        </w:p>
      </w:docPartBody>
    </w:docPart>
    <w:docPart>
      <w:docPartPr>
        <w:name w:val="42A08992D0DE47C9A7742E7A20ADB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CA6C-7284-466C-96EA-0D04B3CC78CC}"/>
      </w:docPartPr>
      <w:docPartBody>
        <w:p w:rsidR="00222906" w:rsidRDefault="008E0F78">
          <w:pPr>
            <w:pStyle w:val="42A08992D0DE47C9A7742E7A20ADB439"/>
          </w:pPr>
          <w:r w:rsidRPr="00E048B4">
            <w:t>Type of meeting:</w:t>
          </w:r>
        </w:p>
      </w:docPartBody>
    </w:docPart>
    <w:docPart>
      <w:docPartPr>
        <w:name w:val="FF2AB35E93D745ABA094AEA329B8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6E55-8914-4ECC-B2DE-CE4E8B318E90}"/>
      </w:docPartPr>
      <w:docPartBody>
        <w:p w:rsidR="00222906" w:rsidRDefault="008E0F78">
          <w:pPr>
            <w:pStyle w:val="FF2AB35E93D745ABA094AEA329B88742"/>
          </w:pPr>
          <w:r w:rsidRPr="00E048B4">
            <w:t>Facilitator:</w:t>
          </w:r>
        </w:p>
      </w:docPartBody>
    </w:docPart>
    <w:docPart>
      <w:docPartPr>
        <w:name w:val="2F1AE52A244041729429B4A8DC3A8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E76A-5FA9-4D4E-8EE2-0883517FB88C}"/>
      </w:docPartPr>
      <w:docPartBody>
        <w:p w:rsidR="00222906" w:rsidRDefault="008E0F78">
          <w:pPr>
            <w:pStyle w:val="2F1AE52A244041729429B4A8DC3A86D7"/>
          </w:pPr>
          <w:r w:rsidRPr="00E048B4">
            <w:t>Enter meeting facilitator here</w:t>
          </w:r>
        </w:p>
      </w:docPartBody>
    </w:docPart>
    <w:docPart>
      <w:docPartPr>
        <w:name w:val="6923F944C49F481AB5FC8175C6990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B31E-5CE9-447A-A92B-99816D4A9D38}"/>
      </w:docPartPr>
      <w:docPartBody>
        <w:p w:rsidR="00222906" w:rsidRDefault="008E0F78">
          <w:pPr>
            <w:pStyle w:val="6923F944C49F481AB5FC8175C699044E"/>
          </w:pPr>
          <w:r w:rsidRPr="00E048B4">
            <w:t>Note taker:</w:t>
          </w:r>
        </w:p>
      </w:docPartBody>
    </w:docPart>
    <w:docPart>
      <w:docPartPr>
        <w:name w:val="89698CAFFFCE4E429528E936D9F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4E6D-40BE-4C33-BF5F-8956F8386C23}"/>
      </w:docPartPr>
      <w:docPartBody>
        <w:p w:rsidR="00222906" w:rsidRDefault="008E0F78">
          <w:pPr>
            <w:pStyle w:val="89698CAFFFCE4E429528E936D9F7C788"/>
          </w:pPr>
          <w:r w:rsidRPr="00E048B4">
            <w:t>Timekeeper:</w:t>
          </w:r>
        </w:p>
      </w:docPartBody>
    </w:docPart>
    <w:docPart>
      <w:docPartPr>
        <w:name w:val="EE07D73676684881A12F4F49696D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66BD-4DA2-4EDA-B34C-F20733D3AE54}"/>
      </w:docPartPr>
      <w:docPartBody>
        <w:p w:rsidR="00222906" w:rsidRDefault="008E0F78">
          <w:pPr>
            <w:pStyle w:val="EE07D73676684881A12F4F49696D4600"/>
          </w:pPr>
          <w:r>
            <w:t>Attendees:</w:t>
          </w:r>
        </w:p>
      </w:docPartBody>
    </w:docPart>
    <w:docPart>
      <w:docPartPr>
        <w:name w:val="3CCD0D3B0CFB4ACFA323D274A2E1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BC29-E093-4498-8450-AB6AF4AD75F1}"/>
      </w:docPartPr>
      <w:docPartBody>
        <w:p w:rsidR="00222906" w:rsidRDefault="008E0F78">
          <w:pPr>
            <w:pStyle w:val="3CCD0D3B0CFB4ACFA323D274A2E15865"/>
          </w:pPr>
          <w:r>
            <w:t>Minutes</w:t>
          </w:r>
        </w:p>
      </w:docPartBody>
    </w:docPart>
    <w:docPart>
      <w:docPartPr>
        <w:name w:val="61285FCE6CFA4D3AB45B881571BB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35AE-FC26-4669-8369-605F15123670}"/>
      </w:docPartPr>
      <w:docPartBody>
        <w:p w:rsidR="00222906" w:rsidRDefault="008E0F78">
          <w:pPr>
            <w:pStyle w:val="61285FCE6CFA4D3AB45B881571BB460E"/>
          </w:pPr>
          <w:r>
            <w:t>Agenda item:</w:t>
          </w:r>
        </w:p>
      </w:docPartBody>
    </w:docPart>
    <w:docPart>
      <w:docPartPr>
        <w:name w:val="E6430CBD1BBA42C1ACAD94539AD9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1B55-D268-45B9-BA06-24741736A17F}"/>
      </w:docPartPr>
      <w:docPartBody>
        <w:p w:rsidR="00222906" w:rsidRDefault="008E0F78">
          <w:pPr>
            <w:pStyle w:val="E6430CBD1BBA42C1ACAD94539AD9061F"/>
          </w:pPr>
          <w:r>
            <w:t>Presenter:</w:t>
          </w:r>
        </w:p>
      </w:docPartBody>
    </w:docPart>
    <w:docPart>
      <w:docPartPr>
        <w:name w:val="4FA5BBFCE1FC434A981B4B0B7A67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4F90-B22F-4981-8DB3-98B14827647E}"/>
      </w:docPartPr>
      <w:docPartBody>
        <w:p w:rsidR="00222906" w:rsidRDefault="008E0F78">
          <w:pPr>
            <w:pStyle w:val="4FA5BBFCE1FC434A981B4B0B7A673959"/>
          </w:pPr>
          <w:r>
            <w:t>Discussion:</w:t>
          </w:r>
        </w:p>
      </w:docPartBody>
    </w:docPart>
    <w:docPart>
      <w:docPartPr>
        <w:name w:val="19D30D408DA640B88EF0B934D64C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EBEF-3D51-4DCB-9B91-F998C20FD53C}"/>
      </w:docPartPr>
      <w:docPartBody>
        <w:p w:rsidR="00222906" w:rsidRDefault="008E0F78">
          <w:pPr>
            <w:pStyle w:val="19D30D408DA640B88EF0B934D64C4177"/>
          </w:pPr>
          <w:r>
            <w:t>Conclusions:</w:t>
          </w:r>
        </w:p>
      </w:docPartBody>
    </w:docPart>
    <w:docPart>
      <w:docPartPr>
        <w:name w:val="7129F2A3CB044C0CA1711FE21AE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05E6-CED2-4AB9-BBA9-96D5E3D35681}"/>
      </w:docPartPr>
      <w:docPartBody>
        <w:p w:rsidR="00222906" w:rsidRDefault="008E0F78">
          <w:pPr>
            <w:pStyle w:val="7129F2A3CB044C0CA1711FE21AE58E6D"/>
          </w:pPr>
          <w:r>
            <w:t>Action items</w:t>
          </w:r>
        </w:p>
      </w:docPartBody>
    </w:docPart>
    <w:docPart>
      <w:docPartPr>
        <w:name w:val="5CD8A44604B24348845EF701C5A0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50F9-F5EA-49A4-9C3D-BEFC5B060452}"/>
      </w:docPartPr>
      <w:docPartBody>
        <w:p w:rsidR="00222906" w:rsidRDefault="008E0F78">
          <w:pPr>
            <w:pStyle w:val="5CD8A44604B24348845EF701C5A0666A"/>
          </w:pPr>
          <w:r>
            <w:t>Person responsible</w:t>
          </w:r>
        </w:p>
      </w:docPartBody>
    </w:docPart>
    <w:docPart>
      <w:docPartPr>
        <w:name w:val="05973B3747684B51B6FA8AF26E83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766F-A8BD-413F-A719-FB729DC8D0CC}"/>
      </w:docPartPr>
      <w:docPartBody>
        <w:p w:rsidR="00222906" w:rsidRDefault="008E0F78">
          <w:pPr>
            <w:pStyle w:val="05973B3747684B51B6FA8AF26E83B9F9"/>
          </w:pPr>
          <w:r>
            <w:t>Deadline</w:t>
          </w:r>
        </w:p>
      </w:docPartBody>
    </w:docPart>
    <w:docPart>
      <w:docPartPr>
        <w:name w:val="838CBEFE562E425D8B6D7A9F6784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4F79-B1F2-4A21-A312-4E25A9EC90EA}"/>
      </w:docPartPr>
      <w:docPartBody>
        <w:p w:rsidR="00222906" w:rsidRDefault="008E0F78">
          <w:pPr>
            <w:pStyle w:val="838CBEFE562E425D8B6D7A9F6784A205"/>
          </w:pPr>
          <w:r>
            <w:t>Other Information</w:t>
          </w:r>
        </w:p>
      </w:docPartBody>
    </w:docPart>
    <w:docPart>
      <w:docPartPr>
        <w:name w:val="77113B2C2FC4403FA73F71A4B4657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B0D49-3C16-4274-94F4-2717BACA4773}"/>
      </w:docPartPr>
      <w:docPartBody>
        <w:p w:rsidR="00222906" w:rsidRDefault="008E0F78">
          <w:pPr>
            <w:pStyle w:val="77113B2C2FC4403FA73F71A4B4657B9A"/>
          </w:pPr>
          <w:r>
            <w:t>Observers:</w:t>
          </w:r>
        </w:p>
      </w:docPartBody>
    </w:docPart>
    <w:docPart>
      <w:docPartPr>
        <w:name w:val="8DA65520A126404CA879125A8118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4E91A-5E95-4FF2-B2A1-1294C8BEF9A8}"/>
      </w:docPartPr>
      <w:docPartBody>
        <w:p w:rsidR="00222906" w:rsidRDefault="008E0F78">
          <w:pPr>
            <w:pStyle w:val="8DA65520A126404CA879125A81183A07"/>
          </w:pPr>
          <w:r>
            <w:t>Resources:</w:t>
          </w:r>
        </w:p>
      </w:docPartBody>
    </w:docPart>
    <w:docPart>
      <w:docPartPr>
        <w:name w:val="EE6BFA18519E4D5EB0556EB7DE5D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3740C-7159-4219-995C-1BF245C1FCBA}"/>
      </w:docPartPr>
      <w:docPartBody>
        <w:p w:rsidR="00222906" w:rsidRDefault="008E0F78">
          <w:pPr>
            <w:pStyle w:val="EE6BFA18519E4D5EB0556EB7DE5D9589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78"/>
    <w:rsid w:val="001B3726"/>
    <w:rsid w:val="001C2C99"/>
    <w:rsid w:val="00222906"/>
    <w:rsid w:val="008E0F78"/>
    <w:rsid w:val="00D5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25649A4F747E08793403616BB56DD">
    <w:name w:val="0C525649A4F747E08793403616BB56DD"/>
  </w:style>
  <w:style w:type="paragraph" w:customStyle="1" w:styleId="B38F66CFC73F4F19A335EC83DA19EE0F">
    <w:name w:val="B38F66CFC73F4F19A335EC83DA19EE0F"/>
  </w:style>
  <w:style w:type="paragraph" w:customStyle="1" w:styleId="AD4B90E3E9004C76A87C091773E615E1">
    <w:name w:val="AD4B90E3E9004C76A87C091773E615E1"/>
  </w:style>
  <w:style w:type="paragraph" w:customStyle="1" w:styleId="DA95147CCAEC4313B8C1D044C3E2A7E5">
    <w:name w:val="DA95147CCAEC4313B8C1D044C3E2A7E5"/>
  </w:style>
  <w:style w:type="paragraph" w:customStyle="1" w:styleId="15672E84BFB24E638DCD88368617E862">
    <w:name w:val="15672E84BFB24E638DCD88368617E862"/>
  </w:style>
  <w:style w:type="paragraph" w:customStyle="1" w:styleId="DC5B2BD9102F4D2D89E50526FC3D7DD9">
    <w:name w:val="DC5B2BD9102F4D2D89E50526FC3D7DD9"/>
  </w:style>
  <w:style w:type="paragraph" w:customStyle="1" w:styleId="42A08992D0DE47C9A7742E7A20ADB439">
    <w:name w:val="42A08992D0DE47C9A7742E7A20ADB439"/>
  </w:style>
  <w:style w:type="paragraph" w:customStyle="1" w:styleId="73095389CD224716A7103B53DE7A9308">
    <w:name w:val="73095389CD224716A7103B53DE7A9308"/>
  </w:style>
  <w:style w:type="paragraph" w:customStyle="1" w:styleId="FF2AB35E93D745ABA094AEA329B88742">
    <w:name w:val="FF2AB35E93D745ABA094AEA329B88742"/>
  </w:style>
  <w:style w:type="paragraph" w:customStyle="1" w:styleId="2F1AE52A244041729429B4A8DC3A86D7">
    <w:name w:val="2F1AE52A244041729429B4A8DC3A86D7"/>
  </w:style>
  <w:style w:type="paragraph" w:customStyle="1" w:styleId="6923F944C49F481AB5FC8175C699044E">
    <w:name w:val="6923F944C49F481AB5FC8175C699044E"/>
  </w:style>
  <w:style w:type="paragraph" w:customStyle="1" w:styleId="2254FED7B91A4F8FB7CCA64CAA0EAB39">
    <w:name w:val="2254FED7B91A4F8FB7CCA64CAA0EAB39"/>
  </w:style>
  <w:style w:type="paragraph" w:customStyle="1" w:styleId="89698CAFFFCE4E429528E936D9F7C788">
    <w:name w:val="89698CAFFFCE4E429528E936D9F7C788"/>
  </w:style>
  <w:style w:type="paragraph" w:customStyle="1" w:styleId="0961C98BBDDC46F8BAC2199CAEBC8B8E">
    <w:name w:val="0961C98BBDDC46F8BAC2199CAEBC8B8E"/>
  </w:style>
  <w:style w:type="paragraph" w:customStyle="1" w:styleId="EE07D73676684881A12F4F49696D4600">
    <w:name w:val="EE07D73676684881A12F4F49696D4600"/>
  </w:style>
  <w:style w:type="paragraph" w:customStyle="1" w:styleId="AEAA0EA5B82C4D2BBAE1A9423AA94BF4">
    <w:name w:val="AEAA0EA5B82C4D2BBAE1A9423AA94BF4"/>
  </w:style>
  <w:style w:type="paragraph" w:customStyle="1" w:styleId="8D1FAEB71548480B910EDFE81CC4A06A">
    <w:name w:val="8D1FAEB71548480B910EDFE81CC4A06A"/>
  </w:style>
  <w:style w:type="paragraph" w:customStyle="1" w:styleId="DC372F3218CA47CD849F58BDBC3383F2">
    <w:name w:val="DC372F3218CA47CD849F58BDBC3383F2"/>
  </w:style>
  <w:style w:type="paragraph" w:customStyle="1" w:styleId="AD90FEC7312B4729ACA204704C29587C">
    <w:name w:val="AD90FEC7312B4729ACA204704C29587C"/>
  </w:style>
  <w:style w:type="paragraph" w:customStyle="1" w:styleId="62BE8CB82D014D28AC0C7D33F9BEE854">
    <w:name w:val="62BE8CB82D014D28AC0C7D33F9BEE854"/>
  </w:style>
  <w:style w:type="paragraph" w:customStyle="1" w:styleId="3CCD0D3B0CFB4ACFA323D274A2E15865">
    <w:name w:val="3CCD0D3B0CFB4ACFA323D274A2E15865"/>
  </w:style>
  <w:style w:type="paragraph" w:customStyle="1" w:styleId="61285FCE6CFA4D3AB45B881571BB460E">
    <w:name w:val="61285FCE6CFA4D3AB45B881571BB460E"/>
  </w:style>
  <w:style w:type="paragraph" w:customStyle="1" w:styleId="0DBE368EC7B54BA2B9A55FA30596B0B4">
    <w:name w:val="0DBE368EC7B54BA2B9A55FA30596B0B4"/>
  </w:style>
  <w:style w:type="paragraph" w:customStyle="1" w:styleId="E6430CBD1BBA42C1ACAD94539AD9061F">
    <w:name w:val="E6430CBD1BBA42C1ACAD94539AD9061F"/>
  </w:style>
  <w:style w:type="paragraph" w:customStyle="1" w:styleId="2EB0037F122046BC88816C08E7225C4E">
    <w:name w:val="2EB0037F122046BC88816C08E7225C4E"/>
  </w:style>
  <w:style w:type="paragraph" w:customStyle="1" w:styleId="4FA5BBFCE1FC434A981B4B0B7A673959">
    <w:name w:val="4FA5BBFCE1FC434A981B4B0B7A673959"/>
  </w:style>
  <w:style w:type="paragraph" w:customStyle="1" w:styleId="2800161971CB4D9FBF382870313FBBB7">
    <w:name w:val="2800161971CB4D9FBF382870313FBBB7"/>
  </w:style>
  <w:style w:type="paragraph" w:customStyle="1" w:styleId="19D30D408DA640B88EF0B934D64C4177">
    <w:name w:val="19D30D408DA640B88EF0B934D64C4177"/>
  </w:style>
  <w:style w:type="paragraph" w:customStyle="1" w:styleId="728AE691527541B4BE8DCCFFFD79DE09">
    <w:name w:val="728AE691527541B4BE8DCCFFFD79DE09"/>
  </w:style>
  <w:style w:type="paragraph" w:customStyle="1" w:styleId="7129F2A3CB044C0CA1711FE21AE58E6D">
    <w:name w:val="7129F2A3CB044C0CA1711FE21AE58E6D"/>
  </w:style>
  <w:style w:type="paragraph" w:customStyle="1" w:styleId="5CD8A44604B24348845EF701C5A0666A">
    <w:name w:val="5CD8A44604B24348845EF701C5A0666A"/>
  </w:style>
  <w:style w:type="paragraph" w:customStyle="1" w:styleId="05973B3747684B51B6FA8AF26E83B9F9">
    <w:name w:val="05973B3747684B51B6FA8AF26E83B9F9"/>
  </w:style>
  <w:style w:type="paragraph" w:customStyle="1" w:styleId="8A6AE53217F44E5DBE033A439F5110E1">
    <w:name w:val="8A6AE53217F44E5DBE033A439F5110E1"/>
  </w:style>
  <w:style w:type="paragraph" w:customStyle="1" w:styleId="253D7E167EC044B2B2118CBA02F2D44B">
    <w:name w:val="253D7E167EC044B2B2118CBA02F2D44B"/>
  </w:style>
  <w:style w:type="paragraph" w:customStyle="1" w:styleId="785566D5E85848EBAE1E6A7FBF65DE9E">
    <w:name w:val="785566D5E85848EBAE1E6A7FBF65DE9E"/>
  </w:style>
  <w:style w:type="paragraph" w:customStyle="1" w:styleId="AE81113F518E4762920A24C42B7D9A01">
    <w:name w:val="AE81113F518E4762920A24C42B7D9A01"/>
  </w:style>
  <w:style w:type="paragraph" w:customStyle="1" w:styleId="7B4F77626A494274AE3993CE8FAB6F82">
    <w:name w:val="7B4F77626A494274AE3993CE8FAB6F82"/>
  </w:style>
  <w:style w:type="paragraph" w:customStyle="1" w:styleId="179CD54147654AF5B605402BF87AC347">
    <w:name w:val="179CD54147654AF5B605402BF87AC347"/>
  </w:style>
  <w:style w:type="paragraph" w:customStyle="1" w:styleId="85A708C995A04DB3BB24325148099160">
    <w:name w:val="85A708C995A04DB3BB24325148099160"/>
  </w:style>
  <w:style w:type="paragraph" w:customStyle="1" w:styleId="AB1B8B6C39294FD09280A5FB00BABCD7">
    <w:name w:val="AB1B8B6C39294FD09280A5FB00BABCD7"/>
  </w:style>
  <w:style w:type="paragraph" w:customStyle="1" w:styleId="D40F40274E80444CA305751D221CDF25">
    <w:name w:val="D40F40274E80444CA305751D221CDF25"/>
  </w:style>
  <w:style w:type="paragraph" w:customStyle="1" w:styleId="A44FF425627F40EA878BD48A284EC42D">
    <w:name w:val="A44FF425627F40EA878BD48A284EC42D"/>
  </w:style>
  <w:style w:type="paragraph" w:customStyle="1" w:styleId="E8C20013A693405EA6987FA19018AFB6">
    <w:name w:val="E8C20013A693405EA6987FA19018AFB6"/>
  </w:style>
  <w:style w:type="paragraph" w:customStyle="1" w:styleId="B5F2ABB79A0B4BFFACB97215AB96DDF7">
    <w:name w:val="B5F2ABB79A0B4BFFACB97215AB96DDF7"/>
  </w:style>
  <w:style w:type="paragraph" w:customStyle="1" w:styleId="36FD20BFEE584E44A7D7F49CCECF6AFA">
    <w:name w:val="36FD20BFEE584E44A7D7F49CCECF6AFA"/>
  </w:style>
  <w:style w:type="paragraph" w:customStyle="1" w:styleId="89E5AAABE3FB4660B0788EA96D6D41BA">
    <w:name w:val="89E5AAABE3FB4660B0788EA96D6D41BA"/>
  </w:style>
  <w:style w:type="paragraph" w:customStyle="1" w:styleId="47ABE8BCCFB3486FA6737D4E139AD19E">
    <w:name w:val="47ABE8BCCFB3486FA6737D4E139AD19E"/>
  </w:style>
  <w:style w:type="paragraph" w:customStyle="1" w:styleId="F22B75D41E71494BB5ED7F4E9AEE0CAC">
    <w:name w:val="F22B75D41E71494BB5ED7F4E9AEE0CAC"/>
  </w:style>
  <w:style w:type="paragraph" w:customStyle="1" w:styleId="4F54076283354D50A3651F031F0C584E">
    <w:name w:val="4F54076283354D50A3651F031F0C584E"/>
  </w:style>
  <w:style w:type="paragraph" w:customStyle="1" w:styleId="55A7DC530B7548B8B15514AA758EF81B">
    <w:name w:val="55A7DC530B7548B8B15514AA758EF81B"/>
  </w:style>
  <w:style w:type="paragraph" w:customStyle="1" w:styleId="305E8108C87541A7BA5700E9470F4BD8">
    <w:name w:val="305E8108C87541A7BA5700E9470F4BD8"/>
  </w:style>
  <w:style w:type="paragraph" w:customStyle="1" w:styleId="F330FDF125674A54BDC555E5194F3345">
    <w:name w:val="F330FDF125674A54BDC555E5194F3345"/>
  </w:style>
  <w:style w:type="paragraph" w:customStyle="1" w:styleId="AE4E6B6D2FE945D3BC4BA225ABA1F36D">
    <w:name w:val="AE4E6B6D2FE945D3BC4BA225ABA1F36D"/>
  </w:style>
  <w:style w:type="paragraph" w:customStyle="1" w:styleId="E86BEB014CB448CDAF2DE25A3D910A93">
    <w:name w:val="E86BEB014CB448CDAF2DE25A3D910A93"/>
  </w:style>
  <w:style w:type="paragraph" w:customStyle="1" w:styleId="B0AC62C203F5456BB77FB8934487B310">
    <w:name w:val="B0AC62C203F5456BB77FB8934487B310"/>
  </w:style>
  <w:style w:type="paragraph" w:customStyle="1" w:styleId="4BBA6BBFECBB40FC9F050F5BB94423AF">
    <w:name w:val="4BBA6BBFECBB40FC9F050F5BB94423AF"/>
  </w:style>
  <w:style w:type="paragraph" w:customStyle="1" w:styleId="5F89146A57C34B87B5C5B2755D2D5CEB">
    <w:name w:val="5F89146A57C34B87B5C5B2755D2D5CEB"/>
  </w:style>
  <w:style w:type="paragraph" w:customStyle="1" w:styleId="D1EF3A839615472481C69506E8333407">
    <w:name w:val="D1EF3A839615472481C69506E8333407"/>
  </w:style>
  <w:style w:type="paragraph" w:customStyle="1" w:styleId="6D5BEB436A784DE1A9A27C2E555C0462">
    <w:name w:val="6D5BEB436A784DE1A9A27C2E555C0462"/>
  </w:style>
  <w:style w:type="paragraph" w:customStyle="1" w:styleId="549794165A9A412199FB790699BE2965">
    <w:name w:val="549794165A9A412199FB790699BE2965"/>
  </w:style>
  <w:style w:type="paragraph" w:customStyle="1" w:styleId="B145C31627554177A79F2AC73F4D19E3">
    <w:name w:val="B145C31627554177A79F2AC73F4D19E3"/>
  </w:style>
  <w:style w:type="paragraph" w:customStyle="1" w:styleId="2BDBAF9B2E864D519FA864C37CB524BD">
    <w:name w:val="2BDBAF9B2E864D519FA864C37CB524BD"/>
  </w:style>
  <w:style w:type="paragraph" w:customStyle="1" w:styleId="7E91C293EA8D440E93531C2D34A2FDAD">
    <w:name w:val="7E91C293EA8D440E93531C2D34A2FDAD"/>
  </w:style>
  <w:style w:type="paragraph" w:customStyle="1" w:styleId="84BEDF6EDF9D438B98E9B5A213A2BCBA">
    <w:name w:val="84BEDF6EDF9D438B98E9B5A213A2BCBA"/>
  </w:style>
  <w:style w:type="paragraph" w:customStyle="1" w:styleId="E1B881DBCA444A648E1E8EACA476E224">
    <w:name w:val="E1B881DBCA444A648E1E8EACA476E224"/>
  </w:style>
  <w:style w:type="paragraph" w:customStyle="1" w:styleId="2009B394E22946718984E35C58E43C6E">
    <w:name w:val="2009B394E22946718984E35C58E43C6E"/>
  </w:style>
  <w:style w:type="paragraph" w:customStyle="1" w:styleId="21901CB2A2174587B9C8E44391CE4E00">
    <w:name w:val="21901CB2A2174587B9C8E44391CE4E00"/>
  </w:style>
  <w:style w:type="paragraph" w:customStyle="1" w:styleId="F4EEB894741F45668AB262A37C399116">
    <w:name w:val="F4EEB894741F45668AB262A37C399116"/>
  </w:style>
  <w:style w:type="paragraph" w:customStyle="1" w:styleId="88DD7F6779EE41C1A27D34A0CD6A721E">
    <w:name w:val="88DD7F6779EE41C1A27D34A0CD6A721E"/>
  </w:style>
  <w:style w:type="paragraph" w:customStyle="1" w:styleId="A7F41054A2144A0AA2529622BAE6360F">
    <w:name w:val="A7F41054A2144A0AA2529622BAE6360F"/>
  </w:style>
  <w:style w:type="paragraph" w:customStyle="1" w:styleId="E14D8C6D764945CBBAFD64093C966691">
    <w:name w:val="E14D8C6D764945CBBAFD64093C966691"/>
  </w:style>
  <w:style w:type="paragraph" w:customStyle="1" w:styleId="D704142CD186426D86CE85600A0AE631">
    <w:name w:val="D704142CD186426D86CE85600A0AE631"/>
  </w:style>
  <w:style w:type="paragraph" w:customStyle="1" w:styleId="BA3D61A482B24EBBB1F9152F0527253D">
    <w:name w:val="BA3D61A482B24EBBB1F9152F0527253D"/>
  </w:style>
  <w:style w:type="paragraph" w:customStyle="1" w:styleId="6CB351C0E255469DA05285F8F7EFD29C">
    <w:name w:val="6CB351C0E255469DA05285F8F7EFD29C"/>
  </w:style>
  <w:style w:type="paragraph" w:customStyle="1" w:styleId="7290D8826009400C938732A0E83F826A">
    <w:name w:val="7290D8826009400C938732A0E83F826A"/>
  </w:style>
  <w:style w:type="paragraph" w:customStyle="1" w:styleId="C6BD344F0BFC4FCC9C18EC66ED8D30E8">
    <w:name w:val="C6BD344F0BFC4FCC9C18EC66ED8D30E8"/>
  </w:style>
  <w:style w:type="paragraph" w:customStyle="1" w:styleId="2E35DAD225F341338E837328617B8302">
    <w:name w:val="2E35DAD225F341338E837328617B8302"/>
  </w:style>
  <w:style w:type="paragraph" w:customStyle="1" w:styleId="BB8B0331EA27487A8035010176DC403F">
    <w:name w:val="BB8B0331EA27487A8035010176DC403F"/>
  </w:style>
  <w:style w:type="paragraph" w:customStyle="1" w:styleId="A0B729254BE84E498C83CF2E032A8F3E">
    <w:name w:val="A0B729254BE84E498C83CF2E032A8F3E"/>
  </w:style>
  <w:style w:type="paragraph" w:customStyle="1" w:styleId="37D7F2AAC8C24497A2DFC1D39F80C35D">
    <w:name w:val="37D7F2AAC8C24497A2DFC1D39F80C35D"/>
  </w:style>
  <w:style w:type="paragraph" w:customStyle="1" w:styleId="F1EF36C033A84EF8B01FC82E71938398">
    <w:name w:val="F1EF36C033A84EF8B01FC82E71938398"/>
  </w:style>
  <w:style w:type="paragraph" w:customStyle="1" w:styleId="838CBEFE562E425D8B6D7A9F6784A205">
    <w:name w:val="838CBEFE562E425D8B6D7A9F6784A205"/>
  </w:style>
  <w:style w:type="paragraph" w:customStyle="1" w:styleId="77113B2C2FC4403FA73F71A4B4657B9A">
    <w:name w:val="77113B2C2FC4403FA73F71A4B4657B9A"/>
  </w:style>
  <w:style w:type="paragraph" w:customStyle="1" w:styleId="A60D114D857A41988D1023AFDADDEEE1">
    <w:name w:val="A60D114D857A41988D1023AFDADDEEE1"/>
  </w:style>
  <w:style w:type="paragraph" w:customStyle="1" w:styleId="8DA65520A126404CA879125A81183A07">
    <w:name w:val="8DA65520A126404CA879125A81183A07"/>
  </w:style>
  <w:style w:type="paragraph" w:customStyle="1" w:styleId="852F7F5860CE4E3EA550E1ACFD6F2075">
    <w:name w:val="852F7F5860CE4E3EA550E1ACFD6F2075"/>
  </w:style>
  <w:style w:type="paragraph" w:customStyle="1" w:styleId="EE6BFA18519E4D5EB0556EB7DE5D9589">
    <w:name w:val="EE6BFA18519E4D5EB0556EB7DE5D9589"/>
  </w:style>
  <w:style w:type="paragraph" w:customStyle="1" w:styleId="9480C94EA908436E867D355875146384">
    <w:name w:val="9480C94EA908436E867D355875146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DC-CSUN</dc:creator>
  <cp:keywords/>
  <dc:description/>
  <cp:lastModifiedBy>Cardenas, Daniel David</cp:lastModifiedBy>
  <cp:revision>3</cp:revision>
  <dcterms:created xsi:type="dcterms:W3CDTF">2020-02-26T00:47:00Z</dcterms:created>
  <dcterms:modified xsi:type="dcterms:W3CDTF">2020-02-26T00:50:00Z</dcterms:modified>
  <cp:version/>
</cp:coreProperties>
</file>