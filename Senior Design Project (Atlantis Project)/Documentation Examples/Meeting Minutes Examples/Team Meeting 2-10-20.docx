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5915E5">
            <w:pPr>
              <w:pStyle w:val="Title"/>
            </w:pPr>
            <w:sdt>
              <w:sdtPr>
                <w:id w:val="-1086378735"/>
                <w:placeholder>
                  <w:docPart w:val="0C525649A4F747E08793403616BB56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D62E01" w:rsidRPr="00D60069" w:rsidRDefault="008F654E">
            <w:pPr>
              <w:pStyle w:val="Heading3"/>
            </w:pPr>
            <w:r>
              <w:t>2/10/2020</w:t>
            </w:r>
          </w:p>
          <w:p w:rsidR="00D62E01" w:rsidRPr="00D60069" w:rsidRDefault="008F654E">
            <w:pPr>
              <w:pStyle w:val="Heading3"/>
            </w:pPr>
            <w:r>
              <w:t>3:30pm</w:t>
            </w:r>
          </w:p>
          <w:p w:rsidR="002B2D13" w:rsidRPr="00D60069" w:rsidRDefault="008F654E" w:rsidP="00D62E01">
            <w:pPr>
              <w:pStyle w:val="Heading3"/>
            </w:pPr>
            <w:r>
              <w:t>JD Hall room 2016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15672E84BFB24E638DCD88368617E86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8F654E" w:rsidP="00D60069">
            <w:pPr>
              <w:spacing w:after="80"/>
            </w:pPr>
            <w:r>
              <w:t>Class Scheduled</w:t>
            </w:r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5915E5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42A08992D0DE47C9A7742E7A20ADB43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8F654E" w:rsidP="00D60069">
            <w:pPr>
              <w:spacing w:after="80"/>
            </w:pPr>
            <w:r>
              <w:t>Biweekly Sprint Meeting</w:t>
            </w:r>
          </w:p>
        </w:tc>
      </w:tr>
      <w:tr w:rsidR="002B2D13" w:rsidRPr="00D60069" w:rsidTr="00E048B4">
        <w:sdt>
          <w:sdtPr>
            <w:id w:val="-906145096"/>
            <w:placeholder>
              <w:docPart w:val="FF2AB35E93D745ABA094AEA329B8874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:rsidR="002B2D13" w:rsidRPr="00D60069" w:rsidRDefault="008F654E" w:rsidP="00D60069">
            <w:pPr>
              <w:spacing w:after="80"/>
            </w:pPr>
            <w:r>
              <w:t xml:space="preserve">Professor </w:t>
            </w:r>
            <w:proofErr w:type="spellStart"/>
            <w:r>
              <w:t>Douchette</w:t>
            </w:r>
            <w:proofErr w:type="spellEnd"/>
          </w:p>
        </w:tc>
        <w:tc>
          <w:tcPr>
            <w:tcW w:w="1779" w:type="dxa"/>
          </w:tcPr>
          <w:p w:rsidR="002B2D13" w:rsidRPr="00D60069" w:rsidRDefault="005915E5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6923F944C49F481AB5FC8175C699044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8F654E" w:rsidP="00D60069">
            <w:pPr>
              <w:spacing w:after="80"/>
            </w:pPr>
            <w:r>
              <w:t>Daniel Cardenas</w:t>
            </w:r>
          </w:p>
        </w:tc>
      </w:tr>
      <w:tr w:rsidR="002B2D13" w:rsidRPr="00D60069" w:rsidTr="00E048B4">
        <w:tc>
          <w:tcPr>
            <w:tcW w:w="1946" w:type="dxa"/>
          </w:tcPr>
          <w:p w:rsidR="002B2D13" w:rsidRPr="00D60069" w:rsidRDefault="005915E5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89698CAFFFCE4E429528E936D9F7C78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:rsidR="002B2D13" w:rsidRPr="00D60069" w:rsidRDefault="008F654E" w:rsidP="00D60069">
            <w:pPr>
              <w:spacing w:after="80"/>
            </w:pPr>
            <w:r>
              <w:t>Daniel Cardenas</w:t>
            </w:r>
          </w:p>
        </w:tc>
        <w:tc>
          <w:tcPr>
            <w:tcW w:w="1779" w:type="dxa"/>
          </w:tcPr>
          <w:p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5915E5">
            <w:pPr>
              <w:pStyle w:val="Heading2"/>
            </w:pPr>
            <w:sdt>
              <w:sdtPr>
                <w:id w:val="1643469904"/>
                <w:placeholder>
                  <w:docPart w:val="EE07D73676684881A12F4F49696D46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8F654E" w:rsidP="00D62E01">
            <w:r>
              <w:t>Brandon, Gage, Gigi, Daniel</w:t>
            </w:r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5915E5">
            <w:pPr>
              <w:pStyle w:val="Heading2"/>
            </w:pPr>
            <w:sdt>
              <w:sdtPr>
                <w:id w:val="-1255275818"/>
                <w:placeholder>
                  <w:docPart w:val="8D1FAEB71548480B910EDFE81CC4A06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:rsidR="002B2D13" w:rsidRPr="00D60069" w:rsidRDefault="008F654E">
            <w:r>
              <w:t>n/a</w:t>
            </w:r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5915E5">
            <w:pPr>
              <w:pStyle w:val="Heading2"/>
            </w:pPr>
            <w:sdt>
              <w:sdtPr>
                <w:id w:val="681237791"/>
                <w:placeholder>
                  <w:docPart w:val="AD90FEC7312B4729ACA204704C29587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:rsidR="002B2D13" w:rsidRPr="00D60069" w:rsidRDefault="008F654E" w:rsidP="00D62E01">
            <w:r>
              <w:t>n/a</w:t>
            </w:r>
          </w:p>
        </w:tc>
      </w:tr>
    </w:tbl>
    <w:sdt>
      <w:sdtPr>
        <w:id w:val="-2901889"/>
        <w:placeholder>
          <w:docPart w:val="3CCD0D3B0CFB4ACFA323D274A2E15865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2B2D13" w:rsidRPr="00D60069" w:rsidRDefault="005915E5">
            <w:pPr>
              <w:pStyle w:val="Heading2"/>
            </w:pPr>
            <w:sdt>
              <w:sdtPr>
                <w:id w:val="90904773"/>
                <w:placeholder>
                  <w:docPart w:val="61285FCE6CFA4D3AB45B881571BB460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8F654E">
            <w:r>
              <w:t>Update on individual progress and formulate plans until next sprint</w:t>
            </w:r>
          </w:p>
        </w:tc>
        <w:tc>
          <w:tcPr>
            <w:tcW w:w="1324" w:type="dxa"/>
          </w:tcPr>
          <w:p w:rsidR="002B2D13" w:rsidRPr="00D60069" w:rsidRDefault="005915E5">
            <w:pPr>
              <w:pStyle w:val="Heading2"/>
            </w:pPr>
            <w:sdt>
              <w:sdtPr>
                <w:id w:val="1737199064"/>
                <w:placeholder>
                  <w:docPart w:val="E6430CBD1BBA42C1ACAD94539AD9061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="002B2D13" w:rsidRPr="00D60069" w:rsidRDefault="008F654E">
            <w:r>
              <w:t>n/a</w:t>
            </w:r>
          </w:p>
        </w:tc>
      </w:tr>
    </w:tbl>
    <w:p w:rsidR="002B2D13" w:rsidRPr="00D60069" w:rsidRDefault="005915E5">
      <w:pPr>
        <w:pStyle w:val="Heading4"/>
      </w:pPr>
      <w:sdt>
        <w:sdtPr>
          <w:id w:val="-391195506"/>
          <w:placeholder>
            <w:docPart w:val="4FA5BBFCE1FC434A981B4B0B7A673959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sdt>
      <w:sdtPr>
        <w:id w:val="807176261"/>
        <w:placeholder>
          <w:docPart w:val="2800161971CB4D9FBF382870313FBBB7"/>
        </w:placeholder>
        <w:temporary/>
        <w:showingPlcHdr/>
        <w15:appearance w15:val="hidden"/>
      </w:sdtPr>
      <w:sdtEndPr/>
      <w:sdtContent>
        <w:p w:rsidR="002B2D13" w:rsidRPr="00D60069" w:rsidRDefault="006344A8">
          <w:r w:rsidRPr="00D60069">
            <w:t>To get started right away, just tap any placeholder text (such as this) and start typing to replace it with your own.</w:t>
          </w:r>
        </w:p>
      </w:sdtContent>
    </w:sdt>
    <w:p w:rsidR="002B2D13" w:rsidRPr="00D60069" w:rsidRDefault="005915E5">
      <w:pPr>
        <w:pStyle w:val="Heading4"/>
      </w:pPr>
      <w:sdt>
        <w:sdtPr>
          <w:id w:val="1574465788"/>
          <w:placeholder>
            <w:docPart w:val="19D30D408DA640B88EF0B934D64C4177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sdt>
      <w:sdtPr>
        <w:id w:val="-1653514351"/>
        <w:placeholder>
          <w:docPart w:val="728AE691527541B4BE8DCCFFFD79DE09"/>
        </w:placeholder>
        <w:temporary/>
        <w:showingPlcHdr/>
        <w15:appearance w15:val="hidden"/>
      </w:sdtPr>
      <w:sdtEndPr/>
      <w:sdtContent>
        <w:p w:rsidR="002B2D13" w:rsidRPr="00D60069" w:rsidRDefault="006344A8">
          <w:r w:rsidRPr="00D60069"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:rsidR="002B2D13" w:rsidRPr="00D60069" w:rsidRDefault="005915E5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7129F2A3CB044C0CA1711FE21AE58E6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:rsidR="002B2D13" w:rsidRPr="00D60069" w:rsidRDefault="005915E5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5CD8A44604B24348845EF701C5A0666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:rsidR="002B2D13" w:rsidRPr="00D60069" w:rsidRDefault="005915E5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05973B3747684B51B6FA8AF26E83B9F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650E19" w:rsidP="00D60069">
            <w:pPr>
              <w:pStyle w:val="ListBullet"/>
              <w:spacing w:after="80"/>
            </w:pPr>
            <w:r w:rsidRPr="00650E19">
              <w:t>Write out code for implementation of python A-star algorithm; translate and run to test.</w:t>
            </w:r>
          </w:p>
        </w:tc>
        <w:tc>
          <w:tcPr>
            <w:tcW w:w="3060" w:type="dxa"/>
          </w:tcPr>
          <w:p w:rsidR="002B2D13" w:rsidRPr="00D60069" w:rsidRDefault="00650E19" w:rsidP="00D60069">
            <w:pPr>
              <w:spacing w:after="80"/>
            </w:pPr>
            <w:r>
              <w:t>Daniel</w:t>
            </w:r>
          </w:p>
        </w:tc>
        <w:tc>
          <w:tcPr>
            <w:tcW w:w="1854" w:type="dxa"/>
          </w:tcPr>
          <w:p w:rsidR="002B2D13" w:rsidRPr="00D60069" w:rsidRDefault="00650E19" w:rsidP="00D60069">
            <w:pPr>
              <w:spacing w:after="80"/>
            </w:pPr>
            <w:r>
              <w:t>2/19/20</w:t>
            </w:r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650E19" w:rsidP="00D60069">
            <w:pPr>
              <w:pStyle w:val="ListBullet"/>
              <w:spacing w:after="80"/>
            </w:pPr>
            <w:r>
              <w:t>L</w:t>
            </w:r>
            <w:r w:rsidRPr="00650E19">
              <w:t xml:space="preserve">earn how to write into a forbidden directory (in python) in </w:t>
            </w:r>
            <w:proofErr w:type="spellStart"/>
            <w:r w:rsidRPr="00650E19">
              <w:t>linux</w:t>
            </w:r>
            <w:proofErr w:type="spellEnd"/>
          </w:p>
        </w:tc>
        <w:tc>
          <w:tcPr>
            <w:tcW w:w="3060" w:type="dxa"/>
          </w:tcPr>
          <w:p w:rsidR="002B2D13" w:rsidRPr="00D60069" w:rsidRDefault="00650E19" w:rsidP="00D60069">
            <w:pPr>
              <w:spacing w:after="80"/>
            </w:pPr>
            <w:r>
              <w:t>Brandon</w:t>
            </w:r>
          </w:p>
        </w:tc>
        <w:tc>
          <w:tcPr>
            <w:tcW w:w="1854" w:type="dxa"/>
          </w:tcPr>
          <w:p w:rsidR="002B2D13" w:rsidRPr="00D60069" w:rsidRDefault="00650E19" w:rsidP="00D60069">
            <w:pPr>
              <w:spacing w:after="80"/>
            </w:pPr>
            <w:r>
              <w:t>2/19/20</w:t>
            </w:r>
          </w:p>
        </w:tc>
      </w:tr>
      <w:tr w:rsidR="002B2D13" w:rsidRPr="00D60069" w:rsidTr="00D60069">
        <w:tc>
          <w:tcPr>
            <w:tcW w:w="5310" w:type="dxa"/>
            <w:tcMar>
              <w:bottom w:w="288" w:type="dxa"/>
            </w:tcMar>
          </w:tcPr>
          <w:p w:rsidR="002B2D13" w:rsidRPr="00D60069" w:rsidRDefault="00650E19" w:rsidP="00D60069">
            <w:pPr>
              <w:pStyle w:val="ListBullet"/>
              <w:spacing w:after="80"/>
            </w:pPr>
            <w:r w:rsidRPr="00650E19">
              <w:t>Writing waypoints to the waypoint file then get it to call it and run it</w:t>
            </w:r>
          </w:p>
        </w:tc>
        <w:tc>
          <w:tcPr>
            <w:tcW w:w="3060" w:type="dxa"/>
            <w:tcMar>
              <w:bottom w:w="288" w:type="dxa"/>
            </w:tcMar>
          </w:tcPr>
          <w:p w:rsidR="002B2D13" w:rsidRPr="00D60069" w:rsidRDefault="00650E19" w:rsidP="00D60069">
            <w:pPr>
              <w:spacing w:after="80"/>
            </w:pPr>
            <w:r>
              <w:t>Brandon and Gage</w:t>
            </w:r>
          </w:p>
        </w:tc>
        <w:tc>
          <w:tcPr>
            <w:tcW w:w="1854" w:type="dxa"/>
            <w:tcMar>
              <w:bottom w:w="288" w:type="dxa"/>
            </w:tcMar>
          </w:tcPr>
          <w:p w:rsidR="002B2D13" w:rsidRPr="00D60069" w:rsidRDefault="00650E19" w:rsidP="00D60069">
            <w:pPr>
              <w:spacing w:after="80"/>
            </w:pPr>
            <w:r>
              <w:t>2/19/20</w:t>
            </w:r>
          </w:p>
        </w:tc>
      </w:tr>
    </w:tbl>
    <w:bookmarkEnd w:id="1"/>
    <w:p w:rsidR="002B2D13" w:rsidRPr="00D60069" w:rsidRDefault="005915E5">
      <w:pPr>
        <w:pStyle w:val="Heading1"/>
      </w:pPr>
      <w:sdt>
        <w:sdtPr>
          <w:id w:val="-1794281877"/>
          <w:placeholder>
            <w:docPart w:val="838CBEFE562E425D8B6D7A9F6784A205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:rsidR="002B2D13" w:rsidRPr="00D60069" w:rsidRDefault="005915E5">
      <w:pPr>
        <w:pStyle w:val="Heading4"/>
      </w:pPr>
      <w:sdt>
        <w:sdtPr>
          <w:id w:val="1633520843"/>
          <w:placeholder>
            <w:docPart w:val="EE6BFA18519E4D5EB0556EB7DE5D9589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p w:rsidR="00650E19" w:rsidRDefault="00650E19" w:rsidP="00650E19">
      <w:r>
        <w:t>Translator Process:</w:t>
      </w:r>
    </w:p>
    <w:p w:rsidR="00650E19" w:rsidRDefault="00650E19" w:rsidP="00650E19">
      <w:r>
        <w:tab/>
        <w:t>- translator runs</w:t>
      </w:r>
    </w:p>
    <w:p w:rsidR="00650E19" w:rsidRDefault="00650E19" w:rsidP="00650E19">
      <w:r>
        <w:tab/>
        <w:t xml:space="preserve">- translator write to </w:t>
      </w:r>
      <w:proofErr w:type="spellStart"/>
      <w:r>
        <w:t>yaml</w:t>
      </w:r>
      <w:proofErr w:type="spellEnd"/>
      <w:r>
        <w:t xml:space="preserve"> file</w:t>
      </w:r>
    </w:p>
    <w:p w:rsidR="00650E19" w:rsidRDefault="00650E19" w:rsidP="00650E19">
      <w:r>
        <w:tab/>
        <w:t>- sends to ROS</w:t>
      </w:r>
    </w:p>
    <w:p w:rsidR="00650E19" w:rsidRDefault="00650E19" w:rsidP="00650E19"/>
    <w:p w:rsidR="00650E19" w:rsidRDefault="00650E19" w:rsidP="00650E19">
      <w:r>
        <w:t>- run package once; writes the file; (translator is subscribing to an lcm; running the scripts performs this)</w:t>
      </w:r>
    </w:p>
    <w:p w:rsidR="00650E19" w:rsidRDefault="00650E19" w:rsidP="00650E19">
      <w:r>
        <w:t>**this is listening to initial waypoints; also have su</w:t>
      </w:r>
      <w:r>
        <w:t>bs</w:t>
      </w:r>
      <w:bookmarkStart w:id="6" w:name="_GoBack"/>
      <w:bookmarkEnd w:id="6"/>
      <w:r>
        <w:t>criber reading info from ROV and passing it back, essentially a publisher pushing back;</w:t>
      </w:r>
    </w:p>
    <w:p w:rsidR="00650E19" w:rsidRDefault="00650E19" w:rsidP="00650E19">
      <w:r>
        <w:t>** would like to have one package for everything at some point, instead of multiple terminals needing to be open</w:t>
      </w:r>
    </w:p>
    <w:p w:rsidR="00650E19" w:rsidRDefault="00650E19" w:rsidP="00650E19">
      <w:r>
        <w:t>- packages in lib and packages in share</w:t>
      </w:r>
    </w:p>
    <w:p w:rsidR="002B2D13" w:rsidRPr="00D60069" w:rsidRDefault="00650E19" w:rsidP="00650E19">
      <w:r>
        <w:tab/>
        <w:t xml:space="preserve">- share is for launch files such as </w:t>
      </w:r>
      <w:proofErr w:type="spellStart"/>
      <w:r>
        <w:t>yaml</w:t>
      </w:r>
      <w:proofErr w:type="spellEnd"/>
      <w:r>
        <w:t xml:space="preserve"> files</w:t>
      </w:r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5E5" w:rsidRDefault="005915E5">
      <w:pPr>
        <w:spacing w:before="0" w:after="0"/>
      </w:pPr>
      <w:r>
        <w:separator/>
      </w:r>
    </w:p>
  </w:endnote>
  <w:endnote w:type="continuationSeparator" w:id="0">
    <w:p w:rsidR="005915E5" w:rsidRDefault="005915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5E5" w:rsidRDefault="005915E5">
      <w:pPr>
        <w:spacing w:before="0" w:after="0"/>
      </w:pPr>
      <w:r>
        <w:separator/>
      </w:r>
    </w:p>
  </w:footnote>
  <w:footnote w:type="continuationSeparator" w:id="0">
    <w:p w:rsidR="005915E5" w:rsidRDefault="005915E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DC6FF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85"/>
    <w:rsid w:val="001E0877"/>
    <w:rsid w:val="002B2D13"/>
    <w:rsid w:val="0034721D"/>
    <w:rsid w:val="003D5BF7"/>
    <w:rsid w:val="003F257D"/>
    <w:rsid w:val="005915E5"/>
    <w:rsid w:val="005A7328"/>
    <w:rsid w:val="006344A8"/>
    <w:rsid w:val="00650E19"/>
    <w:rsid w:val="00734EEC"/>
    <w:rsid w:val="007F04FA"/>
    <w:rsid w:val="008F654E"/>
    <w:rsid w:val="00AD126E"/>
    <w:rsid w:val="00D60069"/>
    <w:rsid w:val="00D62E01"/>
    <w:rsid w:val="00D661EE"/>
    <w:rsid w:val="00E048B4"/>
    <w:rsid w:val="00F434DD"/>
    <w:rsid w:val="00F6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4EC1FC"/>
  <w15:docId w15:val="{F02BBB85-0D06-4EC5-862E-2FF76CBC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-CSUN\Documents\Current%20Classes\COMP%20491L\Meeting%20Minutes\Meeting%20Minute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525649A4F747E08793403616BB5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A81AB-CF3A-44BE-8552-AA6CE3BC571A}"/>
      </w:docPartPr>
      <w:docPartBody>
        <w:p w:rsidR="00000000" w:rsidRDefault="00216B09">
          <w:pPr>
            <w:pStyle w:val="0C525649A4F747E08793403616BB56DD"/>
          </w:pPr>
          <w:r>
            <w:t>Team Meeting</w:t>
          </w:r>
        </w:p>
      </w:docPartBody>
    </w:docPart>
    <w:docPart>
      <w:docPartPr>
        <w:name w:val="15672E84BFB24E638DCD88368617E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D0B8C-206C-48AA-A93F-9A7ECBC10055}"/>
      </w:docPartPr>
      <w:docPartBody>
        <w:p w:rsidR="00000000" w:rsidRDefault="00216B09">
          <w:pPr>
            <w:pStyle w:val="15672E84BFB24E638DCD88368617E862"/>
          </w:pPr>
          <w:r w:rsidRPr="00E048B4">
            <w:t>Meeting called by:</w:t>
          </w:r>
        </w:p>
      </w:docPartBody>
    </w:docPart>
    <w:docPart>
      <w:docPartPr>
        <w:name w:val="42A08992D0DE47C9A7742E7A20ADB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5CA6C-7284-466C-96EA-0D04B3CC78CC}"/>
      </w:docPartPr>
      <w:docPartBody>
        <w:p w:rsidR="00000000" w:rsidRDefault="00216B09">
          <w:pPr>
            <w:pStyle w:val="42A08992D0DE47C9A7742E7A20ADB439"/>
          </w:pPr>
          <w:r w:rsidRPr="00E048B4">
            <w:t>Type of meeting:</w:t>
          </w:r>
        </w:p>
      </w:docPartBody>
    </w:docPart>
    <w:docPart>
      <w:docPartPr>
        <w:name w:val="FF2AB35E93D745ABA094AEA329B88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16E55-8914-4ECC-B2DE-CE4E8B318E90}"/>
      </w:docPartPr>
      <w:docPartBody>
        <w:p w:rsidR="00000000" w:rsidRDefault="00216B09">
          <w:pPr>
            <w:pStyle w:val="FF2AB35E93D745ABA094AEA329B88742"/>
          </w:pPr>
          <w:r w:rsidRPr="00E048B4">
            <w:t>Facilitator:</w:t>
          </w:r>
        </w:p>
      </w:docPartBody>
    </w:docPart>
    <w:docPart>
      <w:docPartPr>
        <w:name w:val="6923F944C49F481AB5FC8175C6990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9B31E-5CE9-447A-A92B-99816D4A9D38}"/>
      </w:docPartPr>
      <w:docPartBody>
        <w:p w:rsidR="00000000" w:rsidRDefault="00216B09">
          <w:pPr>
            <w:pStyle w:val="6923F944C49F481AB5FC8175C699044E"/>
          </w:pPr>
          <w:r w:rsidRPr="00E048B4">
            <w:t>Note taker:</w:t>
          </w:r>
        </w:p>
      </w:docPartBody>
    </w:docPart>
    <w:docPart>
      <w:docPartPr>
        <w:name w:val="89698CAFFFCE4E429528E936D9F7C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F4E6D-40BE-4C33-BF5F-8956F8386C23}"/>
      </w:docPartPr>
      <w:docPartBody>
        <w:p w:rsidR="00000000" w:rsidRDefault="00216B09">
          <w:pPr>
            <w:pStyle w:val="89698CAFFFCE4E429528E936D9F7C788"/>
          </w:pPr>
          <w:r w:rsidRPr="00E048B4">
            <w:t>Timekeeper:</w:t>
          </w:r>
        </w:p>
      </w:docPartBody>
    </w:docPart>
    <w:docPart>
      <w:docPartPr>
        <w:name w:val="EE07D73676684881A12F4F49696D4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766BD-4DA2-4EDA-B34C-F20733D3AE54}"/>
      </w:docPartPr>
      <w:docPartBody>
        <w:p w:rsidR="00000000" w:rsidRDefault="00216B09">
          <w:pPr>
            <w:pStyle w:val="EE07D73676684881A12F4F49696D4600"/>
          </w:pPr>
          <w:r>
            <w:t>Attendees:</w:t>
          </w:r>
        </w:p>
      </w:docPartBody>
    </w:docPart>
    <w:docPart>
      <w:docPartPr>
        <w:name w:val="8D1FAEB71548480B910EDFE81CC4A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0AE34-2DF0-47AE-9378-ABCA64294D40}"/>
      </w:docPartPr>
      <w:docPartBody>
        <w:p w:rsidR="00000000" w:rsidRDefault="00216B09">
          <w:pPr>
            <w:pStyle w:val="8D1FAEB71548480B910EDFE81CC4A06A"/>
          </w:pPr>
          <w:r>
            <w:t>Please read:</w:t>
          </w:r>
        </w:p>
      </w:docPartBody>
    </w:docPart>
    <w:docPart>
      <w:docPartPr>
        <w:name w:val="AD90FEC7312B4729ACA204704C295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DD1EC-3337-43DE-AFC4-6F4430650DB0}"/>
      </w:docPartPr>
      <w:docPartBody>
        <w:p w:rsidR="00000000" w:rsidRDefault="00216B09">
          <w:pPr>
            <w:pStyle w:val="AD90FEC7312B4729ACA204704C29587C"/>
          </w:pPr>
          <w:r>
            <w:t>Please bring:</w:t>
          </w:r>
        </w:p>
      </w:docPartBody>
    </w:docPart>
    <w:docPart>
      <w:docPartPr>
        <w:name w:val="3CCD0D3B0CFB4ACFA323D274A2E15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FBC29-E093-4498-8450-AB6AF4AD75F1}"/>
      </w:docPartPr>
      <w:docPartBody>
        <w:p w:rsidR="00000000" w:rsidRDefault="00216B09">
          <w:pPr>
            <w:pStyle w:val="3CCD0D3B0CFB4ACFA323D274A2E15865"/>
          </w:pPr>
          <w:r>
            <w:t>Minutes</w:t>
          </w:r>
        </w:p>
      </w:docPartBody>
    </w:docPart>
    <w:docPart>
      <w:docPartPr>
        <w:name w:val="61285FCE6CFA4D3AB45B881571BB4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A35AE-FC26-4669-8369-605F15123670}"/>
      </w:docPartPr>
      <w:docPartBody>
        <w:p w:rsidR="00000000" w:rsidRDefault="00216B09">
          <w:pPr>
            <w:pStyle w:val="61285FCE6CFA4D3AB45B881571BB460E"/>
          </w:pPr>
          <w:r>
            <w:t>Agenda item:</w:t>
          </w:r>
        </w:p>
      </w:docPartBody>
    </w:docPart>
    <w:docPart>
      <w:docPartPr>
        <w:name w:val="E6430CBD1BBA42C1ACAD94539AD90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C1B55-D268-45B9-BA06-24741736A17F}"/>
      </w:docPartPr>
      <w:docPartBody>
        <w:p w:rsidR="00000000" w:rsidRDefault="00216B09">
          <w:pPr>
            <w:pStyle w:val="E6430CBD1BBA42C1ACAD94539AD9061F"/>
          </w:pPr>
          <w:r>
            <w:t>Presenter:</w:t>
          </w:r>
        </w:p>
      </w:docPartBody>
    </w:docPart>
    <w:docPart>
      <w:docPartPr>
        <w:name w:val="4FA5BBFCE1FC434A981B4B0B7A673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44F90-B22F-4981-8DB3-98B14827647E}"/>
      </w:docPartPr>
      <w:docPartBody>
        <w:p w:rsidR="00000000" w:rsidRDefault="00216B09">
          <w:pPr>
            <w:pStyle w:val="4FA5BBFCE1FC434A981B4B0B7A673959"/>
          </w:pPr>
          <w:r>
            <w:t>Discussion:</w:t>
          </w:r>
        </w:p>
      </w:docPartBody>
    </w:docPart>
    <w:docPart>
      <w:docPartPr>
        <w:name w:val="2800161971CB4D9FBF382870313FB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6458C-6A23-4831-BBAD-F2C3C5B4C0BF}"/>
      </w:docPartPr>
      <w:docPartBody>
        <w:p w:rsidR="00000000" w:rsidRDefault="00216B09">
          <w:pPr>
            <w:pStyle w:val="2800161971CB4D9FBF382870313FBBB7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9D30D408DA640B88EF0B934D64C4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EBEF-3D51-4DCB-9B91-F998C20FD53C}"/>
      </w:docPartPr>
      <w:docPartBody>
        <w:p w:rsidR="00000000" w:rsidRDefault="00216B09">
          <w:pPr>
            <w:pStyle w:val="19D30D408DA640B88EF0B934D64C4177"/>
          </w:pPr>
          <w:r>
            <w:t>Conclusions:</w:t>
          </w:r>
        </w:p>
      </w:docPartBody>
    </w:docPart>
    <w:docPart>
      <w:docPartPr>
        <w:name w:val="728AE691527541B4BE8DCCFFFD79D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FFFBF-E521-4E5F-B05E-2C56252EEAA6}"/>
      </w:docPartPr>
      <w:docPartBody>
        <w:p w:rsidR="00000000" w:rsidRDefault="00216B09">
          <w:pPr>
            <w:pStyle w:val="728AE691527541B4BE8DCCFFFD79DE09"/>
          </w:pPr>
          <w:r>
            <w:t>Enter conclusions here.</w:t>
          </w:r>
        </w:p>
      </w:docPartBody>
    </w:docPart>
    <w:docPart>
      <w:docPartPr>
        <w:name w:val="7129F2A3CB044C0CA1711FE21AE5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B05E6-CED2-4AB9-BBA9-96D5E3D35681}"/>
      </w:docPartPr>
      <w:docPartBody>
        <w:p w:rsidR="00000000" w:rsidRDefault="00216B09">
          <w:pPr>
            <w:pStyle w:val="7129F2A3CB044C0CA1711FE21AE58E6D"/>
          </w:pPr>
          <w:r>
            <w:t>Action items</w:t>
          </w:r>
        </w:p>
      </w:docPartBody>
    </w:docPart>
    <w:docPart>
      <w:docPartPr>
        <w:name w:val="5CD8A44604B24348845EF701C5A06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50F9-F5EA-49A4-9C3D-BEFC5B060452}"/>
      </w:docPartPr>
      <w:docPartBody>
        <w:p w:rsidR="00000000" w:rsidRDefault="00216B09">
          <w:pPr>
            <w:pStyle w:val="5CD8A44604B24348845EF701C5A0666A"/>
          </w:pPr>
          <w:r>
            <w:t>Person responsible</w:t>
          </w:r>
        </w:p>
      </w:docPartBody>
    </w:docPart>
    <w:docPart>
      <w:docPartPr>
        <w:name w:val="05973B3747684B51B6FA8AF26E83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7766F-A8BD-413F-A719-FB729DC8D0CC}"/>
      </w:docPartPr>
      <w:docPartBody>
        <w:p w:rsidR="00000000" w:rsidRDefault="00216B09">
          <w:pPr>
            <w:pStyle w:val="05973B3747684B51B6FA8AF26E83B9F9"/>
          </w:pPr>
          <w:r>
            <w:t>Deadline</w:t>
          </w:r>
        </w:p>
      </w:docPartBody>
    </w:docPart>
    <w:docPart>
      <w:docPartPr>
        <w:name w:val="838CBEFE562E425D8B6D7A9F6784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4F79-B1F2-4A21-A312-4E25A9EC90EA}"/>
      </w:docPartPr>
      <w:docPartBody>
        <w:p w:rsidR="00000000" w:rsidRDefault="00216B09">
          <w:pPr>
            <w:pStyle w:val="838CBEFE562E425D8B6D7A9F6784A205"/>
          </w:pPr>
          <w:r>
            <w:t>Other Information</w:t>
          </w:r>
        </w:p>
      </w:docPartBody>
    </w:docPart>
    <w:docPart>
      <w:docPartPr>
        <w:name w:val="EE6BFA18519E4D5EB0556EB7DE5D9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3740C-7159-4219-995C-1BF245C1FCBA}"/>
      </w:docPartPr>
      <w:docPartBody>
        <w:p w:rsidR="00000000" w:rsidRDefault="00216B09">
          <w:pPr>
            <w:pStyle w:val="EE6BFA18519E4D5EB0556EB7DE5D9589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09"/>
    <w:rsid w:val="0021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525649A4F747E08793403616BB56DD">
    <w:name w:val="0C525649A4F747E08793403616BB56DD"/>
  </w:style>
  <w:style w:type="paragraph" w:customStyle="1" w:styleId="B38F66CFC73F4F19A335EC83DA19EE0F">
    <w:name w:val="B38F66CFC73F4F19A335EC83DA19EE0F"/>
  </w:style>
  <w:style w:type="paragraph" w:customStyle="1" w:styleId="AD4B90E3E9004C76A87C091773E615E1">
    <w:name w:val="AD4B90E3E9004C76A87C091773E615E1"/>
  </w:style>
  <w:style w:type="paragraph" w:customStyle="1" w:styleId="DA95147CCAEC4313B8C1D044C3E2A7E5">
    <w:name w:val="DA95147CCAEC4313B8C1D044C3E2A7E5"/>
  </w:style>
  <w:style w:type="paragraph" w:customStyle="1" w:styleId="15672E84BFB24E638DCD88368617E862">
    <w:name w:val="15672E84BFB24E638DCD88368617E862"/>
  </w:style>
  <w:style w:type="paragraph" w:customStyle="1" w:styleId="DC5B2BD9102F4D2D89E50526FC3D7DD9">
    <w:name w:val="DC5B2BD9102F4D2D89E50526FC3D7DD9"/>
  </w:style>
  <w:style w:type="paragraph" w:customStyle="1" w:styleId="42A08992D0DE47C9A7742E7A20ADB439">
    <w:name w:val="42A08992D0DE47C9A7742E7A20ADB439"/>
  </w:style>
  <w:style w:type="paragraph" w:customStyle="1" w:styleId="73095389CD224716A7103B53DE7A9308">
    <w:name w:val="73095389CD224716A7103B53DE7A9308"/>
  </w:style>
  <w:style w:type="paragraph" w:customStyle="1" w:styleId="FF2AB35E93D745ABA094AEA329B88742">
    <w:name w:val="FF2AB35E93D745ABA094AEA329B88742"/>
  </w:style>
  <w:style w:type="paragraph" w:customStyle="1" w:styleId="2F1AE52A244041729429B4A8DC3A86D7">
    <w:name w:val="2F1AE52A244041729429B4A8DC3A86D7"/>
  </w:style>
  <w:style w:type="paragraph" w:customStyle="1" w:styleId="6923F944C49F481AB5FC8175C699044E">
    <w:name w:val="6923F944C49F481AB5FC8175C699044E"/>
  </w:style>
  <w:style w:type="paragraph" w:customStyle="1" w:styleId="2254FED7B91A4F8FB7CCA64CAA0EAB39">
    <w:name w:val="2254FED7B91A4F8FB7CCA64CAA0EAB39"/>
  </w:style>
  <w:style w:type="paragraph" w:customStyle="1" w:styleId="89698CAFFFCE4E429528E936D9F7C788">
    <w:name w:val="89698CAFFFCE4E429528E936D9F7C788"/>
  </w:style>
  <w:style w:type="paragraph" w:customStyle="1" w:styleId="0961C98BBDDC46F8BAC2199CAEBC8B8E">
    <w:name w:val="0961C98BBDDC46F8BAC2199CAEBC8B8E"/>
  </w:style>
  <w:style w:type="paragraph" w:customStyle="1" w:styleId="EE07D73676684881A12F4F49696D4600">
    <w:name w:val="EE07D73676684881A12F4F49696D4600"/>
  </w:style>
  <w:style w:type="paragraph" w:customStyle="1" w:styleId="AEAA0EA5B82C4D2BBAE1A9423AA94BF4">
    <w:name w:val="AEAA0EA5B82C4D2BBAE1A9423AA94BF4"/>
  </w:style>
  <w:style w:type="paragraph" w:customStyle="1" w:styleId="8D1FAEB71548480B910EDFE81CC4A06A">
    <w:name w:val="8D1FAEB71548480B910EDFE81CC4A06A"/>
  </w:style>
  <w:style w:type="paragraph" w:customStyle="1" w:styleId="DC372F3218CA47CD849F58BDBC3383F2">
    <w:name w:val="DC372F3218CA47CD849F58BDBC3383F2"/>
  </w:style>
  <w:style w:type="paragraph" w:customStyle="1" w:styleId="AD90FEC7312B4729ACA204704C29587C">
    <w:name w:val="AD90FEC7312B4729ACA204704C29587C"/>
  </w:style>
  <w:style w:type="paragraph" w:customStyle="1" w:styleId="62BE8CB82D014D28AC0C7D33F9BEE854">
    <w:name w:val="62BE8CB82D014D28AC0C7D33F9BEE854"/>
  </w:style>
  <w:style w:type="paragraph" w:customStyle="1" w:styleId="3CCD0D3B0CFB4ACFA323D274A2E15865">
    <w:name w:val="3CCD0D3B0CFB4ACFA323D274A2E15865"/>
  </w:style>
  <w:style w:type="paragraph" w:customStyle="1" w:styleId="61285FCE6CFA4D3AB45B881571BB460E">
    <w:name w:val="61285FCE6CFA4D3AB45B881571BB460E"/>
  </w:style>
  <w:style w:type="paragraph" w:customStyle="1" w:styleId="0DBE368EC7B54BA2B9A55FA30596B0B4">
    <w:name w:val="0DBE368EC7B54BA2B9A55FA30596B0B4"/>
  </w:style>
  <w:style w:type="paragraph" w:customStyle="1" w:styleId="E6430CBD1BBA42C1ACAD94539AD9061F">
    <w:name w:val="E6430CBD1BBA42C1ACAD94539AD9061F"/>
  </w:style>
  <w:style w:type="paragraph" w:customStyle="1" w:styleId="2EB0037F122046BC88816C08E7225C4E">
    <w:name w:val="2EB0037F122046BC88816C08E7225C4E"/>
  </w:style>
  <w:style w:type="paragraph" w:customStyle="1" w:styleId="4FA5BBFCE1FC434A981B4B0B7A673959">
    <w:name w:val="4FA5BBFCE1FC434A981B4B0B7A673959"/>
  </w:style>
  <w:style w:type="paragraph" w:customStyle="1" w:styleId="2800161971CB4D9FBF382870313FBBB7">
    <w:name w:val="2800161971CB4D9FBF382870313FBBB7"/>
  </w:style>
  <w:style w:type="paragraph" w:customStyle="1" w:styleId="19D30D408DA640B88EF0B934D64C4177">
    <w:name w:val="19D30D408DA640B88EF0B934D64C4177"/>
  </w:style>
  <w:style w:type="paragraph" w:customStyle="1" w:styleId="728AE691527541B4BE8DCCFFFD79DE09">
    <w:name w:val="728AE691527541B4BE8DCCFFFD79DE09"/>
  </w:style>
  <w:style w:type="paragraph" w:customStyle="1" w:styleId="7129F2A3CB044C0CA1711FE21AE58E6D">
    <w:name w:val="7129F2A3CB044C0CA1711FE21AE58E6D"/>
  </w:style>
  <w:style w:type="paragraph" w:customStyle="1" w:styleId="5CD8A44604B24348845EF701C5A0666A">
    <w:name w:val="5CD8A44604B24348845EF701C5A0666A"/>
  </w:style>
  <w:style w:type="paragraph" w:customStyle="1" w:styleId="05973B3747684B51B6FA8AF26E83B9F9">
    <w:name w:val="05973B3747684B51B6FA8AF26E83B9F9"/>
  </w:style>
  <w:style w:type="paragraph" w:customStyle="1" w:styleId="8A6AE53217F44E5DBE033A439F5110E1">
    <w:name w:val="8A6AE53217F44E5DBE033A439F5110E1"/>
  </w:style>
  <w:style w:type="paragraph" w:customStyle="1" w:styleId="253D7E167EC044B2B2118CBA02F2D44B">
    <w:name w:val="253D7E167EC044B2B2118CBA02F2D44B"/>
  </w:style>
  <w:style w:type="paragraph" w:customStyle="1" w:styleId="785566D5E85848EBAE1E6A7FBF65DE9E">
    <w:name w:val="785566D5E85848EBAE1E6A7FBF65DE9E"/>
  </w:style>
  <w:style w:type="paragraph" w:customStyle="1" w:styleId="AE81113F518E4762920A24C42B7D9A01">
    <w:name w:val="AE81113F518E4762920A24C42B7D9A01"/>
  </w:style>
  <w:style w:type="paragraph" w:customStyle="1" w:styleId="7B4F77626A494274AE3993CE8FAB6F82">
    <w:name w:val="7B4F77626A494274AE3993CE8FAB6F82"/>
  </w:style>
  <w:style w:type="paragraph" w:customStyle="1" w:styleId="179CD54147654AF5B605402BF87AC347">
    <w:name w:val="179CD54147654AF5B605402BF87AC347"/>
  </w:style>
  <w:style w:type="paragraph" w:customStyle="1" w:styleId="85A708C995A04DB3BB24325148099160">
    <w:name w:val="85A708C995A04DB3BB24325148099160"/>
  </w:style>
  <w:style w:type="paragraph" w:customStyle="1" w:styleId="AB1B8B6C39294FD09280A5FB00BABCD7">
    <w:name w:val="AB1B8B6C39294FD09280A5FB00BABCD7"/>
  </w:style>
  <w:style w:type="paragraph" w:customStyle="1" w:styleId="D40F40274E80444CA305751D221CDF25">
    <w:name w:val="D40F40274E80444CA305751D221CDF25"/>
  </w:style>
  <w:style w:type="paragraph" w:customStyle="1" w:styleId="A44FF425627F40EA878BD48A284EC42D">
    <w:name w:val="A44FF425627F40EA878BD48A284EC42D"/>
  </w:style>
  <w:style w:type="paragraph" w:customStyle="1" w:styleId="E8C20013A693405EA6987FA19018AFB6">
    <w:name w:val="E8C20013A693405EA6987FA19018AFB6"/>
  </w:style>
  <w:style w:type="paragraph" w:customStyle="1" w:styleId="B5F2ABB79A0B4BFFACB97215AB96DDF7">
    <w:name w:val="B5F2ABB79A0B4BFFACB97215AB96DDF7"/>
  </w:style>
  <w:style w:type="paragraph" w:customStyle="1" w:styleId="36FD20BFEE584E44A7D7F49CCECF6AFA">
    <w:name w:val="36FD20BFEE584E44A7D7F49CCECF6AFA"/>
  </w:style>
  <w:style w:type="paragraph" w:customStyle="1" w:styleId="89E5AAABE3FB4660B0788EA96D6D41BA">
    <w:name w:val="89E5AAABE3FB4660B0788EA96D6D41BA"/>
  </w:style>
  <w:style w:type="paragraph" w:customStyle="1" w:styleId="47ABE8BCCFB3486FA6737D4E139AD19E">
    <w:name w:val="47ABE8BCCFB3486FA6737D4E139AD19E"/>
  </w:style>
  <w:style w:type="paragraph" w:customStyle="1" w:styleId="F22B75D41E71494BB5ED7F4E9AEE0CAC">
    <w:name w:val="F22B75D41E71494BB5ED7F4E9AEE0CAC"/>
  </w:style>
  <w:style w:type="paragraph" w:customStyle="1" w:styleId="4F54076283354D50A3651F031F0C584E">
    <w:name w:val="4F54076283354D50A3651F031F0C584E"/>
  </w:style>
  <w:style w:type="paragraph" w:customStyle="1" w:styleId="55A7DC530B7548B8B15514AA758EF81B">
    <w:name w:val="55A7DC530B7548B8B15514AA758EF81B"/>
  </w:style>
  <w:style w:type="paragraph" w:customStyle="1" w:styleId="305E8108C87541A7BA5700E9470F4BD8">
    <w:name w:val="305E8108C87541A7BA5700E9470F4BD8"/>
  </w:style>
  <w:style w:type="paragraph" w:customStyle="1" w:styleId="F330FDF125674A54BDC555E5194F3345">
    <w:name w:val="F330FDF125674A54BDC555E5194F3345"/>
  </w:style>
  <w:style w:type="paragraph" w:customStyle="1" w:styleId="AE4E6B6D2FE945D3BC4BA225ABA1F36D">
    <w:name w:val="AE4E6B6D2FE945D3BC4BA225ABA1F36D"/>
  </w:style>
  <w:style w:type="paragraph" w:customStyle="1" w:styleId="E86BEB014CB448CDAF2DE25A3D910A93">
    <w:name w:val="E86BEB014CB448CDAF2DE25A3D910A93"/>
  </w:style>
  <w:style w:type="paragraph" w:customStyle="1" w:styleId="B0AC62C203F5456BB77FB8934487B310">
    <w:name w:val="B0AC62C203F5456BB77FB8934487B310"/>
  </w:style>
  <w:style w:type="paragraph" w:customStyle="1" w:styleId="4BBA6BBFECBB40FC9F050F5BB94423AF">
    <w:name w:val="4BBA6BBFECBB40FC9F050F5BB94423AF"/>
  </w:style>
  <w:style w:type="paragraph" w:customStyle="1" w:styleId="5F89146A57C34B87B5C5B2755D2D5CEB">
    <w:name w:val="5F89146A57C34B87B5C5B2755D2D5CEB"/>
  </w:style>
  <w:style w:type="paragraph" w:customStyle="1" w:styleId="D1EF3A839615472481C69506E8333407">
    <w:name w:val="D1EF3A839615472481C69506E8333407"/>
  </w:style>
  <w:style w:type="paragraph" w:customStyle="1" w:styleId="6D5BEB436A784DE1A9A27C2E555C0462">
    <w:name w:val="6D5BEB436A784DE1A9A27C2E555C0462"/>
  </w:style>
  <w:style w:type="paragraph" w:customStyle="1" w:styleId="549794165A9A412199FB790699BE2965">
    <w:name w:val="549794165A9A412199FB790699BE2965"/>
  </w:style>
  <w:style w:type="paragraph" w:customStyle="1" w:styleId="B145C31627554177A79F2AC73F4D19E3">
    <w:name w:val="B145C31627554177A79F2AC73F4D19E3"/>
  </w:style>
  <w:style w:type="paragraph" w:customStyle="1" w:styleId="2BDBAF9B2E864D519FA864C37CB524BD">
    <w:name w:val="2BDBAF9B2E864D519FA864C37CB524BD"/>
  </w:style>
  <w:style w:type="paragraph" w:customStyle="1" w:styleId="7E91C293EA8D440E93531C2D34A2FDAD">
    <w:name w:val="7E91C293EA8D440E93531C2D34A2FDAD"/>
  </w:style>
  <w:style w:type="paragraph" w:customStyle="1" w:styleId="84BEDF6EDF9D438B98E9B5A213A2BCBA">
    <w:name w:val="84BEDF6EDF9D438B98E9B5A213A2BCBA"/>
  </w:style>
  <w:style w:type="paragraph" w:customStyle="1" w:styleId="E1B881DBCA444A648E1E8EACA476E224">
    <w:name w:val="E1B881DBCA444A648E1E8EACA476E224"/>
  </w:style>
  <w:style w:type="paragraph" w:customStyle="1" w:styleId="2009B394E22946718984E35C58E43C6E">
    <w:name w:val="2009B394E22946718984E35C58E43C6E"/>
  </w:style>
  <w:style w:type="paragraph" w:customStyle="1" w:styleId="21901CB2A2174587B9C8E44391CE4E00">
    <w:name w:val="21901CB2A2174587B9C8E44391CE4E00"/>
  </w:style>
  <w:style w:type="paragraph" w:customStyle="1" w:styleId="F4EEB894741F45668AB262A37C399116">
    <w:name w:val="F4EEB894741F45668AB262A37C399116"/>
  </w:style>
  <w:style w:type="paragraph" w:customStyle="1" w:styleId="88DD7F6779EE41C1A27D34A0CD6A721E">
    <w:name w:val="88DD7F6779EE41C1A27D34A0CD6A721E"/>
  </w:style>
  <w:style w:type="paragraph" w:customStyle="1" w:styleId="A7F41054A2144A0AA2529622BAE6360F">
    <w:name w:val="A7F41054A2144A0AA2529622BAE6360F"/>
  </w:style>
  <w:style w:type="paragraph" w:customStyle="1" w:styleId="E14D8C6D764945CBBAFD64093C966691">
    <w:name w:val="E14D8C6D764945CBBAFD64093C966691"/>
  </w:style>
  <w:style w:type="paragraph" w:customStyle="1" w:styleId="D704142CD186426D86CE85600A0AE631">
    <w:name w:val="D704142CD186426D86CE85600A0AE631"/>
  </w:style>
  <w:style w:type="paragraph" w:customStyle="1" w:styleId="BA3D61A482B24EBBB1F9152F0527253D">
    <w:name w:val="BA3D61A482B24EBBB1F9152F0527253D"/>
  </w:style>
  <w:style w:type="paragraph" w:customStyle="1" w:styleId="6CB351C0E255469DA05285F8F7EFD29C">
    <w:name w:val="6CB351C0E255469DA05285F8F7EFD29C"/>
  </w:style>
  <w:style w:type="paragraph" w:customStyle="1" w:styleId="7290D8826009400C938732A0E83F826A">
    <w:name w:val="7290D8826009400C938732A0E83F826A"/>
  </w:style>
  <w:style w:type="paragraph" w:customStyle="1" w:styleId="C6BD344F0BFC4FCC9C18EC66ED8D30E8">
    <w:name w:val="C6BD344F0BFC4FCC9C18EC66ED8D30E8"/>
  </w:style>
  <w:style w:type="paragraph" w:customStyle="1" w:styleId="2E35DAD225F341338E837328617B8302">
    <w:name w:val="2E35DAD225F341338E837328617B8302"/>
  </w:style>
  <w:style w:type="paragraph" w:customStyle="1" w:styleId="BB8B0331EA27487A8035010176DC403F">
    <w:name w:val="BB8B0331EA27487A8035010176DC403F"/>
  </w:style>
  <w:style w:type="paragraph" w:customStyle="1" w:styleId="A0B729254BE84E498C83CF2E032A8F3E">
    <w:name w:val="A0B729254BE84E498C83CF2E032A8F3E"/>
  </w:style>
  <w:style w:type="paragraph" w:customStyle="1" w:styleId="37D7F2AAC8C24497A2DFC1D39F80C35D">
    <w:name w:val="37D7F2AAC8C24497A2DFC1D39F80C35D"/>
  </w:style>
  <w:style w:type="paragraph" w:customStyle="1" w:styleId="F1EF36C033A84EF8B01FC82E71938398">
    <w:name w:val="F1EF36C033A84EF8B01FC82E71938398"/>
  </w:style>
  <w:style w:type="paragraph" w:customStyle="1" w:styleId="838CBEFE562E425D8B6D7A9F6784A205">
    <w:name w:val="838CBEFE562E425D8B6D7A9F6784A205"/>
  </w:style>
  <w:style w:type="paragraph" w:customStyle="1" w:styleId="77113B2C2FC4403FA73F71A4B4657B9A">
    <w:name w:val="77113B2C2FC4403FA73F71A4B4657B9A"/>
  </w:style>
  <w:style w:type="paragraph" w:customStyle="1" w:styleId="A60D114D857A41988D1023AFDADDEEE1">
    <w:name w:val="A60D114D857A41988D1023AFDADDEEE1"/>
  </w:style>
  <w:style w:type="paragraph" w:customStyle="1" w:styleId="8DA65520A126404CA879125A81183A07">
    <w:name w:val="8DA65520A126404CA879125A81183A07"/>
  </w:style>
  <w:style w:type="paragraph" w:customStyle="1" w:styleId="852F7F5860CE4E3EA550E1ACFD6F2075">
    <w:name w:val="852F7F5860CE4E3EA550E1ACFD6F2075"/>
  </w:style>
  <w:style w:type="paragraph" w:customStyle="1" w:styleId="EE6BFA18519E4D5EB0556EB7DE5D9589">
    <w:name w:val="EE6BFA18519E4D5EB0556EB7DE5D9589"/>
  </w:style>
  <w:style w:type="paragraph" w:customStyle="1" w:styleId="9480C94EA908436E867D355875146384">
    <w:name w:val="9480C94EA908436E867D355875146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</Template>
  <TotalTime>27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DC-CSUN</dc:creator>
  <cp:keywords/>
  <dc:description/>
  <cp:lastModifiedBy>Cardenas, Daniel David</cp:lastModifiedBy>
  <cp:revision>3</cp:revision>
  <dcterms:created xsi:type="dcterms:W3CDTF">2020-02-10T23:44:00Z</dcterms:created>
  <dcterms:modified xsi:type="dcterms:W3CDTF">2020-02-11T00:10:00Z</dcterms:modified>
  <cp:version/>
</cp:coreProperties>
</file>