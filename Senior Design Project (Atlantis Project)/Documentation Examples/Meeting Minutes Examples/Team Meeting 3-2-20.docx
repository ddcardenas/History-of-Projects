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735C554" w14:textId="77777777" w:rsidTr="001E0877">
        <w:tc>
          <w:tcPr>
            <w:tcW w:w="7650" w:type="dxa"/>
          </w:tcPr>
          <w:p w14:paraId="0A6B685F" w14:textId="77777777" w:rsidR="002B2D13" w:rsidRPr="00D60069" w:rsidRDefault="00C83F9C">
            <w:pPr>
              <w:pStyle w:val="Title"/>
            </w:pPr>
            <w:sdt>
              <w:sdtPr>
                <w:id w:val="-1086378735"/>
                <w:placeholder>
                  <w:docPart w:val="0C525649A4F747E08793403616BB56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558FCD57" w14:textId="004C6964" w:rsidR="00D62E01" w:rsidRPr="00D60069" w:rsidRDefault="0079456A">
            <w:pPr>
              <w:pStyle w:val="Heading3"/>
            </w:pPr>
            <w:r>
              <w:t>3/2/20</w:t>
            </w:r>
          </w:p>
          <w:p w14:paraId="08C571BA" w14:textId="20EFB979" w:rsidR="00D62E01" w:rsidRPr="00D60069" w:rsidRDefault="0079456A">
            <w:pPr>
              <w:pStyle w:val="Heading3"/>
            </w:pPr>
            <w:r>
              <w:t>3:30pm</w:t>
            </w:r>
          </w:p>
          <w:p w14:paraId="19A8AE5C" w14:textId="251DF4DD" w:rsidR="002B2D13" w:rsidRPr="00D60069" w:rsidRDefault="0079456A" w:rsidP="00D62E01">
            <w:pPr>
              <w:pStyle w:val="Heading3"/>
            </w:pPr>
            <w:r>
              <w:t xml:space="preserve">JD 2016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3A0BC6EB" w14:textId="77777777" w:rsidTr="00E048B4">
        <w:sdt>
          <w:sdtPr>
            <w:id w:val="834805806"/>
            <w:placeholder>
              <w:docPart w:val="15672E84BFB24E638DCD88368617E8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64E01369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3559291" w14:textId="57EEDDC8" w:rsidR="002B2D13" w:rsidRPr="00D60069" w:rsidRDefault="0079456A" w:rsidP="00D60069">
            <w:pPr>
              <w:spacing w:after="80"/>
            </w:pPr>
            <w:r>
              <w:t>Class Scheduled</w:t>
            </w:r>
          </w:p>
        </w:tc>
        <w:tc>
          <w:tcPr>
            <w:tcW w:w="1779" w:type="dxa"/>
            <w:tcMar>
              <w:top w:w="144" w:type="dxa"/>
            </w:tcMar>
          </w:tcPr>
          <w:p w14:paraId="04E47BFA" w14:textId="77777777" w:rsidR="002B2D13" w:rsidRPr="00D60069" w:rsidRDefault="00C83F9C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2A08992D0DE47C9A7742E7A20ADB43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C74DB3E" w14:textId="13BD11BE" w:rsidR="002B2D13" w:rsidRPr="00D60069" w:rsidRDefault="0079456A" w:rsidP="00D60069">
            <w:pPr>
              <w:spacing w:after="80"/>
            </w:pPr>
            <w:r>
              <w:t>Partial Sprint Presentation</w:t>
            </w:r>
          </w:p>
        </w:tc>
      </w:tr>
      <w:tr w:rsidR="002B2D13" w:rsidRPr="00D60069" w14:paraId="64EE5876" w14:textId="77777777" w:rsidTr="00E048B4">
        <w:sdt>
          <w:sdtPr>
            <w:id w:val="-906145096"/>
            <w:placeholder>
              <w:docPart w:val="FF2AB35E93D745ABA094AEA329B887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70DB06B3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D9CFF5C" w14:textId="4419A78C" w:rsidR="002B2D13" w:rsidRPr="00D60069" w:rsidRDefault="000A53AF" w:rsidP="00D60069">
            <w:pPr>
              <w:spacing w:after="80"/>
            </w:pPr>
            <w:r>
              <w:t>Gigi</w:t>
            </w:r>
          </w:p>
        </w:tc>
        <w:tc>
          <w:tcPr>
            <w:tcW w:w="1779" w:type="dxa"/>
          </w:tcPr>
          <w:p w14:paraId="2AFD297D" w14:textId="77777777" w:rsidR="002B2D13" w:rsidRPr="00D60069" w:rsidRDefault="00C83F9C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6923F944C49F481AB5FC8175C699044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4D2D7BAC" w14:textId="62C69E5D" w:rsidR="002B2D13" w:rsidRPr="00D60069" w:rsidRDefault="0079456A" w:rsidP="00D60069">
            <w:pPr>
              <w:spacing w:after="80"/>
            </w:pPr>
            <w:r>
              <w:t>Daniel</w:t>
            </w:r>
          </w:p>
        </w:tc>
      </w:tr>
      <w:tr w:rsidR="002B2D13" w:rsidRPr="00D60069" w14:paraId="4E623B6E" w14:textId="77777777" w:rsidTr="00E048B4">
        <w:tc>
          <w:tcPr>
            <w:tcW w:w="1946" w:type="dxa"/>
          </w:tcPr>
          <w:p w14:paraId="26C4A50C" w14:textId="77777777" w:rsidR="002B2D13" w:rsidRPr="00D60069" w:rsidRDefault="00C83F9C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89698CAFFFCE4E429528E936D9F7C78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0FC92B3" w14:textId="02428B23" w:rsidR="002B2D13" w:rsidRPr="00D60069" w:rsidRDefault="000A53AF" w:rsidP="00D60069">
            <w:pPr>
              <w:spacing w:after="80"/>
            </w:pPr>
            <w:r>
              <w:t>Daniel</w:t>
            </w:r>
          </w:p>
        </w:tc>
        <w:tc>
          <w:tcPr>
            <w:tcW w:w="1779" w:type="dxa"/>
          </w:tcPr>
          <w:p w14:paraId="5494D8F5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D541979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37F932F6" w14:textId="77777777" w:rsidTr="00E048B4">
        <w:tc>
          <w:tcPr>
            <w:tcW w:w="1980" w:type="dxa"/>
            <w:tcMar>
              <w:top w:w="144" w:type="dxa"/>
            </w:tcMar>
          </w:tcPr>
          <w:p w14:paraId="298ECA32" w14:textId="77777777" w:rsidR="002B2D13" w:rsidRPr="00D60069" w:rsidRDefault="00C83F9C">
            <w:pPr>
              <w:pStyle w:val="Heading2"/>
            </w:pPr>
            <w:sdt>
              <w:sdtPr>
                <w:id w:val="1643469904"/>
                <w:placeholder>
                  <w:docPart w:val="EE07D73676684881A12F4F49696D46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5EFB4D5" w14:textId="792B1C3C" w:rsidR="002B2D13" w:rsidRPr="00D60069" w:rsidRDefault="0079456A" w:rsidP="00D62E01">
            <w:r>
              <w:t>Gigi, Brandon, Gage, Daniel</w:t>
            </w:r>
          </w:p>
        </w:tc>
      </w:tr>
      <w:tr w:rsidR="002B2D13" w:rsidRPr="00D60069" w14:paraId="5C278421" w14:textId="77777777" w:rsidTr="00E048B4">
        <w:tc>
          <w:tcPr>
            <w:tcW w:w="1980" w:type="dxa"/>
          </w:tcPr>
          <w:p w14:paraId="6E24CA33" w14:textId="77777777" w:rsidR="002B2D13" w:rsidRPr="00D60069" w:rsidRDefault="00C83F9C">
            <w:pPr>
              <w:pStyle w:val="Heading2"/>
            </w:pPr>
            <w:sdt>
              <w:sdtPr>
                <w:id w:val="-1255275818"/>
                <w:placeholder>
                  <w:docPart w:val="8D1FAEB71548480B910EDFE81CC4A0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146E07A2" w14:textId="429D408F" w:rsidR="002B2D13" w:rsidRPr="00D60069" w:rsidRDefault="0079456A">
            <w:r>
              <w:t>n/a</w:t>
            </w:r>
          </w:p>
        </w:tc>
      </w:tr>
      <w:tr w:rsidR="002B2D13" w:rsidRPr="00D60069" w14:paraId="22937313" w14:textId="77777777" w:rsidTr="00E048B4">
        <w:tc>
          <w:tcPr>
            <w:tcW w:w="1980" w:type="dxa"/>
          </w:tcPr>
          <w:p w14:paraId="7304BB41" w14:textId="77777777" w:rsidR="002B2D13" w:rsidRPr="00D60069" w:rsidRDefault="00C83F9C">
            <w:pPr>
              <w:pStyle w:val="Heading2"/>
            </w:pPr>
            <w:sdt>
              <w:sdtPr>
                <w:id w:val="681237791"/>
                <w:placeholder>
                  <w:docPart w:val="AD90FEC7312B4729ACA204704C29587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1790A194" w14:textId="205ED4D0" w:rsidR="002B2D13" w:rsidRPr="00D60069" w:rsidRDefault="0079456A" w:rsidP="00D62E01">
            <w:r>
              <w:t>n/a</w:t>
            </w:r>
          </w:p>
        </w:tc>
      </w:tr>
    </w:tbl>
    <w:sdt>
      <w:sdtPr>
        <w:id w:val="-2901889"/>
        <w:placeholder>
          <w:docPart w:val="3CCD0D3B0CFB4ACFA323D274A2E15865"/>
        </w:placeholder>
        <w:temporary/>
        <w:showingPlcHdr/>
        <w15:appearance w15:val="hidden"/>
      </w:sdtPr>
      <w:sdtEndPr/>
      <w:sdtContent>
        <w:p w14:paraId="0DB25E3F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4F88473D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0ED64F29" w14:textId="77777777" w:rsidR="002B2D13" w:rsidRPr="00D60069" w:rsidRDefault="00C83F9C">
            <w:pPr>
              <w:pStyle w:val="Heading2"/>
            </w:pPr>
            <w:sdt>
              <w:sdtPr>
                <w:id w:val="90904773"/>
                <w:placeholder>
                  <w:docPart w:val="61285FCE6CFA4D3AB45B881571BB46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EA79B2E" w14:textId="1A770998" w:rsidR="002B2D13" w:rsidRPr="00D60069" w:rsidRDefault="0079456A">
            <w:r>
              <w:t>Gigi Sprint Presentation</w:t>
            </w:r>
          </w:p>
        </w:tc>
        <w:tc>
          <w:tcPr>
            <w:tcW w:w="1324" w:type="dxa"/>
          </w:tcPr>
          <w:p w14:paraId="0EF911E6" w14:textId="77777777" w:rsidR="002B2D13" w:rsidRPr="00D60069" w:rsidRDefault="00C83F9C">
            <w:pPr>
              <w:pStyle w:val="Heading2"/>
            </w:pPr>
            <w:sdt>
              <w:sdtPr>
                <w:id w:val="1737199064"/>
                <w:placeholder>
                  <w:docPart w:val="E6430CBD1BBA42C1ACAD94539AD9061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4306466" w14:textId="0D9926DB" w:rsidR="002B2D13" w:rsidRPr="00D60069" w:rsidRDefault="0079456A">
            <w:r>
              <w:t>Gigi</w:t>
            </w:r>
          </w:p>
        </w:tc>
      </w:tr>
    </w:tbl>
    <w:p w14:paraId="3A21D31D" w14:textId="77777777" w:rsidR="002B2D13" w:rsidRPr="00D60069" w:rsidRDefault="00C83F9C">
      <w:pPr>
        <w:pStyle w:val="Heading4"/>
      </w:pPr>
      <w:sdt>
        <w:sdtPr>
          <w:id w:val="-391195506"/>
          <w:placeholder>
            <w:docPart w:val="4FA5BBFCE1FC434A981B4B0B7A67395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3EACE537" w14:textId="67030C50" w:rsidR="002B2D13" w:rsidRDefault="0079456A" w:rsidP="0079456A">
      <w:pPr>
        <w:pStyle w:val="ListParagraph"/>
        <w:numPr>
          <w:ilvl w:val="0"/>
          <w:numId w:val="7"/>
        </w:numPr>
      </w:pPr>
      <w:r>
        <w:t>Totally Aquatic ROV.  Cannot be run outside of water.</w:t>
      </w:r>
    </w:p>
    <w:p w14:paraId="7AFC46FB" w14:textId="4DE07F94" w:rsidR="0079456A" w:rsidRDefault="0079456A" w:rsidP="0079456A">
      <w:pPr>
        <w:pStyle w:val="ListParagraph"/>
        <w:numPr>
          <w:ilvl w:val="0"/>
          <w:numId w:val="7"/>
        </w:numPr>
      </w:pPr>
      <w:r>
        <w:t>Demo tested for speed.  Lasted about 5-10 seconds</w:t>
      </w:r>
    </w:p>
    <w:p w14:paraId="6A5D1763" w14:textId="3AA6F378" w:rsidR="0079456A" w:rsidRDefault="0079456A" w:rsidP="0079456A">
      <w:pPr>
        <w:pStyle w:val="ListParagraph"/>
        <w:numPr>
          <w:ilvl w:val="0"/>
          <w:numId w:val="7"/>
        </w:numPr>
      </w:pPr>
      <w:r>
        <w:t>Able to get 3D coordinates</w:t>
      </w:r>
    </w:p>
    <w:p w14:paraId="31D72773" w14:textId="50038841" w:rsidR="0079456A" w:rsidRDefault="0079456A" w:rsidP="0079456A">
      <w:pPr>
        <w:pStyle w:val="ListParagraph"/>
        <w:numPr>
          <w:ilvl w:val="0"/>
          <w:numId w:val="7"/>
        </w:numPr>
      </w:pPr>
      <w:r>
        <w:t xml:space="preserve">Going to test; what told to do and what </w:t>
      </w:r>
      <w:proofErr w:type="gramStart"/>
      <w:r>
        <w:t>actually happened</w:t>
      </w:r>
      <w:proofErr w:type="gramEnd"/>
    </w:p>
    <w:p w14:paraId="4293FE81" w14:textId="743374B7" w:rsidR="0079456A" w:rsidRPr="00D60069" w:rsidRDefault="0079456A" w:rsidP="0079456A">
      <w:pPr>
        <w:pStyle w:val="ListParagraph"/>
        <w:numPr>
          <w:ilvl w:val="0"/>
          <w:numId w:val="7"/>
        </w:numPr>
      </w:pPr>
      <w:r>
        <w:t>Use python algorithm</w:t>
      </w:r>
    </w:p>
    <w:p w14:paraId="09E2351E" w14:textId="77777777" w:rsidR="002B2D13" w:rsidRPr="00D60069" w:rsidRDefault="00C83F9C">
      <w:pPr>
        <w:pStyle w:val="Heading4"/>
      </w:pPr>
      <w:sdt>
        <w:sdtPr>
          <w:id w:val="1574465788"/>
          <w:placeholder>
            <w:docPart w:val="19D30D408DA640B88EF0B934D64C4177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461C73F9" w14:textId="70E2DFE1" w:rsidR="002B2D13" w:rsidRPr="00D60069" w:rsidRDefault="0079456A">
      <w:r>
        <w:t xml:space="preserve">Testing was successful, though short.  More extensive testing will be made </w:t>
      </w:r>
      <w:r w:rsidR="00C75101">
        <w:t>created in the future</w:t>
      </w:r>
      <w: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2100DB07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C99FA83" w14:textId="77777777" w:rsidR="002B2D13" w:rsidRPr="00D60069" w:rsidRDefault="00C83F9C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129F2A3CB044C0CA1711FE21AE58E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4A2C5260" w14:textId="77777777" w:rsidR="002B2D13" w:rsidRPr="00D60069" w:rsidRDefault="00C83F9C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5CD8A44604B24348845EF701C5A066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2160FE19" w14:textId="77777777" w:rsidR="002B2D13" w:rsidRPr="00D60069" w:rsidRDefault="00C83F9C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05973B3747684B51B6FA8AF26E83B9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68F8230" w14:textId="77777777" w:rsidTr="00D60069">
        <w:tc>
          <w:tcPr>
            <w:tcW w:w="5310" w:type="dxa"/>
          </w:tcPr>
          <w:p w14:paraId="38DF5C22" w14:textId="08B096B1" w:rsidR="002B2D13" w:rsidRPr="00D60069" w:rsidRDefault="0079456A" w:rsidP="00D60069">
            <w:pPr>
              <w:pStyle w:val="ListBullet"/>
              <w:spacing w:after="80"/>
            </w:pPr>
            <w:r>
              <w:t>Plot a graph of movement tracking</w:t>
            </w:r>
          </w:p>
        </w:tc>
        <w:tc>
          <w:tcPr>
            <w:tcW w:w="3060" w:type="dxa"/>
          </w:tcPr>
          <w:p w14:paraId="6BDE4DDB" w14:textId="722B1D61" w:rsidR="002B2D13" w:rsidRPr="00D60069" w:rsidRDefault="0079456A" w:rsidP="00D60069">
            <w:pPr>
              <w:spacing w:after="80"/>
            </w:pPr>
            <w:r>
              <w:t>Gigi</w:t>
            </w:r>
          </w:p>
        </w:tc>
        <w:tc>
          <w:tcPr>
            <w:tcW w:w="1854" w:type="dxa"/>
          </w:tcPr>
          <w:p w14:paraId="4A5DABAA" w14:textId="5948C69A" w:rsidR="002B2D13" w:rsidRPr="00D60069" w:rsidRDefault="0079456A" w:rsidP="00D60069">
            <w:pPr>
              <w:spacing w:after="80"/>
            </w:pPr>
            <w:r>
              <w:t>Undetermined; Before final testing</w:t>
            </w:r>
          </w:p>
        </w:tc>
      </w:tr>
      <w:tr w:rsidR="002B2D13" w:rsidRPr="00D60069" w14:paraId="0CDB695D" w14:textId="77777777" w:rsidTr="00D60069">
        <w:tc>
          <w:tcPr>
            <w:tcW w:w="5310" w:type="dxa"/>
          </w:tcPr>
          <w:p w14:paraId="4A820E5B" w14:textId="622DDABC" w:rsidR="002B2D13" w:rsidRPr="00D60069" w:rsidRDefault="00C75101" w:rsidP="00D60069">
            <w:pPr>
              <w:pStyle w:val="ListBullet"/>
              <w:spacing w:after="80"/>
            </w:pPr>
            <w:r>
              <w:t>Future will test expected pathing results/coordinates with actual, physical results</w:t>
            </w:r>
          </w:p>
        </w:tc>
        <w:tc>
          <w:tcPr>
            <w:tcW w:w="3060" w:type="dxa"/>
          </w:tcPr>
          <w:p w14:paraId="7A6D8542" w14:textId="086471EC" w:rsidR="002B2D13" w:rsidRPr="00D60069" w:rsidRDefault="00C75101" w:rsidP="00D60069">
            <w:pPr>
              <w:spacing w:after="80"/>
            </w:pPr>
            <w:r>
              <w:t>Gigi</w:t>
            </w:r>
          </w:p>
        </w:tc>
        <w:tc>
          <w:tcPr>
            <w:tcW w:w="1854" w:type="dxa"/>
          </w:tcPr>
          <w:p w14:paraId="569E2AC3" w14:textId="20DA7113" w:rsidR="002B2D13" w:rsidRPr="00D60069" w:rsidRDefault="00C75101" w:rsidP="00D60069">
            <w:pPr>
              <w:spacing w:after="80"/>
            </w:pPr>
            <w:r>
              <w:t>Undetermined</w:t>
            </w:r>
          </w:p>
        </w:tc>
      </w:tr>
      <w:tr w:rsidR="002B2D13" w:rsidRPr="00D60069" w14:paraId="409EA498" w14:textId="77777777" w:rsidTr="00D60069">
        <w:tc>
          <w:tcPr>
            <w:tcW w:w="5310" w:type="dxa"/>
            <w:tcMar>
              <w:bottom w:w="288" w:type="dxa"/>
            </w:tcMar>
          </w:tcPr>
          <w:p w14:paraId="5865C530" w14:textId="3669621D" w:rsidR="002B2D13" w:rsidRPr="00D60069" w:rsidRDefault="00C75101" w:rsidP="00D60069">
            <w:pPr>
              <w:pStyle w:val="ListBullet"/>
              <w:spacing w:after="80"/>
            </w:pPr>
            <w:r>
              <w:t>Use python algorithm in physical pathing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34AA950" w14:textId="630EE123" w:rsidR="002B2D13" w:rsidRPr="00D60069" w:rsidRDefault="00C75101" w:rsidP="00D60069">
            <w:pPr>
              <w:spacing w:after="80"/>
            </w:pPr>
            <w:r>
              <w:t>Daniel and Gigi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24E4AF6" w14:textId="3694A805" w:rsidR="002B2D13" w:rsidRPr="00D60069" w:rsidRDefault="00C75101" w:rsidP="00D60069">
            <w:pPr>
              <w:spacing w:after="80"/>
            </w:pPr>
            <w:r>
              <w:t>Undetermined; Before next extensive testing</w:t>
            </w:r>
          </w:p>
        </w:tc>
      </w:tr>
    </w:tbl>
    <w:bookmarkEnd w:id="1"/>
    <w:p w14:paraId="0016F1D4" w14:textId="77777777" w:rsidR="002B2D13" w:rsidRPr="00D60069" w:rsidRDefault="00C83F9C">
      <w:pPr>
        <w:pStyle w:val="Heading1"/>
      </w:pPr>
      <w:sdt>
        <w:sdtPr>
          <w:id w:val="-1794281877"/>
          <w:placeholder>
            <w:docPart w:val="838CBEFE562E425D8B6D7A9F6784A205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0B47FAB5" w14:textId="77777777" w:rsidR="002B2D13" w:rsidRPr="00D60069" w:rsidRDefault="00C83F9C">
      <w:pPr>
        <w:pStyle w:val="Heading4"/>
      </w:pPr>
      <w:sdt>
        <w:sdtPr>
          <w:id w:val="2125887421"/>
          <w:placeholder>
            <w:docPart w:val="77113B2C2FC4403FA73F71A4B4657B9A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63699711" w14:textId="3B1CCD73" w:rsidR="002B2D13" w:rsidRPr="00D60069" w:rsidRDefault="00C75101">
      <w:r>
        <w:t xml:space="preserve">Professor </w:t>
      </w:r>
      <w:proofErr w:type="spellStart"/>
      <w:r>
        <w:t>Doussette</w:t>
      </w:r>
      <w:proofErr w:type="spellEnd"/>
      <w:r>
        <w:t>, Team Members</w:t>
      </w:r>
    </w:p>
    <w:p w14:paraId="64D56034" w14:textId="77777777" w:rsidR="002B2D13" w:rsidRPr="00D60069" w:rsidRDefault="00C83F9C">
      <w:pPr>
        <w:pStyle w:val="Heading4"/>
      </w:pPr>
      <w:sdt>
        <w:sdtPr>
          <w:id w:val="-671956156"/>
          <w:placeholder>
            <w:docPart w:val="8DA65520A126404CA879125A81183A07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68D88A46" w14:textId="176A51EB" w:rsidR="002B2D13" w:rsidRPr="00D60069" w:rsidRDefault="00C75101">
      <w:r>
        <w:t>iPhone to show video of testing.  Unable to use external resource due to security issues associated with intellectual property.</w:t>
      </w:r>
    </w:p>
    <w:p w14:paraId="563D8209" w14:textId="77777777" w:rsidR="002B2D13" w:rsidRPr="00D60069" w:rsidRDefault="00C83F9C">
      <w:pPr>
        <w:pStyle w:val="Heading4"/>
      </w:pPr>
      <w:sdt>
        <w:sdtPr>
          <w:id w:val="1633520843"/>
          <w:placeholder>
            <w:docPart w:val="EE6BFA18519E4D5EB0556EB7DE5D9589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10B26E9C" w14:textId="41C6E3F5" w:rsidR="002B2D13" w:rsidRPr="00D60069" w:rsidRDefault="00C75101">
      <w:r>
        <w:t>n/a</w:t>
      </w:r>
      <w:bookmarkStart w:id="6" w:name="_GoBack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D52C" w14:textId="77777777" w:rsidR="00C83F9C" w:rsidRDefault="00C83F9C">
      <w:pPr>
        <w:spacing w:before="0" w:after="0"/>
      </w:pPr>
      <w:r>
        <w:separator/>
      </w:r>
    </w:p>
  </w:endnote>
  <w:endnote w:type="continuationSeparator" w:id="0">
    <w:p w14:paraId="4450DB6F" w14:textId="77777777" w:rsidR="00C83F9C" w:rsidRDefault="00C83F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634DB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82F1" w14:textId="77777777" w:rsidR="00C83F9C" w:rsidRDefault="00C83F9C">
      <w:pPr>
        <w:spacing w:before="0" w:after="0"/>
      </w:pPr>
      <w:r>
        <w:separator/>
      </w:r>
    </w:p>
  </w:footnote>
  <w:footnote w:type="continuationSeparator" w:id="0">
    <w:p w14:paraId="0B6B6C47" w14:textId="77777777" w:rsidR="00C83F9C" w:rsidRDefault="00C83F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3C86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B0F5BA3"/>
    <w:multiLevelType w:val="hybridMultilevel"/>
    <w:tmpl w:val="878C9AD6"/>
    <w:lvl w:ilvl="0" w:tplc="8BB2C5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5"/>
    <w:rsid w:val="000A53AF"/>
    <w:rsid w:val="001E0877"/>
    <w:rsid w:val="002B2D13"/>
    <w:rsid w:val="0034721D"/>
    <w:rsid w:val="003D5BF7"/>
    <w:rsid w:val="003F257D"/>
    <w:rsid w:val="005A7328"/>
    <w:rsid w:val="006344A8"/>
    <w:rsid w:val="00734EEC"/>
    <w:rsid w:val="0079456A"/>
    <w:rsid w:val="007F04FA"/>
    <w:rsid w:val="00BE335B"/>
    <w:rsid w:val="00C75101"/>
    <w:rsid w:val="00C83F9C"/>
    <w:rsid w:val="00D60069"/>
    <w:rsid w:val="00D62E01"/>
    <w:rsid w:val="00D661EE"/>
    <w:rsid w:val="00DD4347"/>
    <w:rsid w:val="00E048B4"/>
    <w:rsid w:val="00F434DD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0A38A"/>
  <w15:docId w15:val="{F02BBB85-0D06-4EC5-862E-2FF76CB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79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-CSUN\Documents\Current%20Classes\COMP%20491L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525649A4F747E08793403616BB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81AB-CF3A-44BE-8552-AA6CE3BC571A}"/>
      </w:docPartPr>
      <w:docPartBody>
        <w:p w:rsidR="00C0417F" w:rsidRDefault="008E0F78">
          <w:pPr>
            <w:pStyle w:val="0C525649A4F747E08793403616BB56DD"/>
          </w:pPr>
          <w:r>
            <w:t>Team Meeting</w:t>
          </w:r>
        </w:p>
      </w:docPartBody>
    </w:docPart>
    <w:docPart>
      <w:docPartPr>
        <w:name w:val="15672E84BFB24E638DCD88368617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D0B8C-206C-48AA-A93F-9A7ECBC10055}"/>
      </w:docPartPr>
      <w:docPartBody>
        <w:p w:rsidR="00C0417F" w:rsidRDefault="008E0F78">
          <w:pPr>
            <w:pStyle w:val="15672E84BFB24E638DCD88368617E862"/>
          </w:pPr>
          <w:r w:rsidRPr="00E048B4">
            <w:t>Meeting called by:</w:t>
          </w:r>
        </w:p>
      </w:docPartBody>
    </w:docPart>
    <w:docPart>
      <w:docPartPr>
        <w:name w:val="42A08992D0DE47C9A7742E7A20ADB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CA6C-7284-466C-96EA-0D04B3CC78CC}"/>
      </w:docPartPr>
      <w:docPartBody>
        <w:p w:rsidR="00C0417F" w:rsidRDefault="008E0F78">
          <w:pPr>
            <w:pStyle w:val="42A08992D0DE47C9A7742E7A20ADB439"/>
          </w:pPr>
          <w:r w:rsidRPr="00E048B4">
            <w:t>Type of meeting:</w:t>
          </w:r>
        </w:p>
      </w:docPartBody>
    </w:docPart>
    <w:docPart>
      <w:docPartPr>
        <w:name w:val="FF2AB35E93D745ABA094AEA329B8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6E55-8914-4ECC-B2DE-CE4E8B318E90}"/>
      </w:docPartPr>
      <w:docPartBody>
        <w:p w:rsidR="00C0417F" w:rsidRDefault="008E0F78">
          <w:pPr>
            <w:pStyle w:val="FF2AB35E93D745ABA094AEA329B88742"/>
          </w:pPr>
          <w:r w:rsidRPr="00E048B4">
            <w:t>Facilitator:</w:t>
          </w:r>
        </w:p>
      </w:docPartBody>
    </w:docPart>
    <w:docPart>
      <w:docPartPr>
        <w:name w:val="6923F944C49F481AB5FC8175C6990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B31E-5CE9-447A-A92B-99816D4A9D38}"/>
      </w:docPartPr>
      <w:docPartBody>
        <w:p w:rsidR="00C0417F" w:rsidRDefault="008E0F78">
          <w:pPr>
            <w:pStyle w:val="6923F944C49F481AB5FC8175C699044E"/>
          </w:pPr>
          <w:r w:rsidRPr="00E048B4">
            <w:t>Note taker:</w:t>
          </w:r>
        </w:p>
      </w:docPartBody>
    </w:docPart>
    <w:docPart>
      <w:docPartPr>
        <w:name w:val="89698CAFFFCE4E429528E936D9F7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F4E6D-40BE-4C33-BF5F-8956F8386C23}"/>
      </w:docPartPr>
      <w:docPartBody>
        <w:p w:rsidR="00C0417F" w:rsidRDefault="008E0F78">
          <w:pPr>
            <w:pStyle w:val="89698CAFFFCE4E429528E936D9F7C788"/>
          </w:pPr>
          <w:r w:rsidRPr="00E048B4">
            <w:t>Timekeeper:</w:t>
          </w:r>
        </w:p>
      </w:docPartBody>
    </w:docPart>
    <w:docPart>
      <w:docPartPr>
        <w:name w:val="EE07D73676684881A12F4F49696D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766BD-4DA2-4EDA-B34C-F20733D3AE54}"/>
      </w:docPartPr>
      <w:docPartBody>
        <w:p w:rsidR="00C0417F" w:rsidRDefault="008E0F78">
          <w:pPr>
            <w:pStyle w:val="EE07D73676684881A12F4F49696D4600"/>
          </w:pPr>
          <w:r>
            <w:t>Attendees:</w:t>
          </w:r>
        </w:p>
      </w:docPartBody>
    </w:docPart>
    <w:docPart>
      <w:docPartPr>
        <w:name w:val="8D1FAEB71548480B910EDFE81CC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AE34-2DF0-47AE-9378-ABCA64294D40}"/>
      </w:docPartPr>
      <w:docPartBody>
        <w:p w:rsidR="00C0417F" w:rsidRDefault="008E0F78">
          <w:pPr>
            <w:pStyle w:val="8D1FAEB71548480B910EDFE81CC4A06A"/>
          </w:pPr>
          <w:r>
            <w:t>Please read:</w:t>
          </w:r>
        </w:p>
      </w:docPartBody>
    </w:docPart>
    <w:docPart>
      <w:docPartPr>
        <w:name w:val="AD90FEC7312B4729ACA204704C295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D1EC-3337-43DE-AFC4-6F4430650DB0}"/>
      </w:docPartPr>
      <w:docPartBody>
        <w:p w:rsidR="00C0417F" w:rsidRDefault="008E0F78">
          <w:pPr>
            <w:pStyle w:val="AD90FEC7312B4729ACA204704C29587C"/>
          </w:pPr>
          <w:r>
            <w:t>Please bring:</w:t>
          </w:r>
        </w:p>
      </w:docPartBody>
    </w:docPart>
    <w:docPart>
      <w:docPartPr>
        <w:name w:val="3CCD0D3B0CFB4ACFA323D274A2E15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BC29-E093-4498-8450-AB6AF4AD75F1}"/>
      </w:docPartPr>
      <w:docPartBody>
        <w:p w:rsidR="00C0417F" w:rsidRDefault="008E0F78">
          <w:pPr>
            <w:pStyle w:val="3CCD0D3B0CFB4ACFA323D274A2E15865"/>
          </w:pPr>
          <w:r>
            <w:t>Minutes</w:t>
          </w:r>
        </w:p>
      </w:docPartBody>
    </w:docPart>
    <w:docPart>
      <w:docPartPr>
        <w:name w:val="61285FCE6CFA4D3AB45B881571BB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35AE-FC26-4669-8369-605F15123670}"/>
      </w:docPartPr>
      <w:docPartBody>
        <w:p w:rsidR="00C0417F" w:rsidRDefault="008E0F78">
          <w:pPr>
            <w:pStyle w:val="61285FCE6CFA4D3AB45B881571BB460E"/>
          </w:pPr>
          <w:r>
            <w:t>Agenda item:</w:t>
          </w:r>
        </w:p>
      </w:docPartBody>
    </w:docPart>
    <w:docPart>
      <w:docPartPr>
        <w:name w:val="E6430CBD1BBA42C1ACAD94539AD90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1B55-D268-45B9-BA06-24741736A17F}"/>
      </w:docPartPr>
      <w:docPartBody>
        <w:p w:rsidR="00C0417F" w:rsidRDefault="008E0F78">
          <w:pPr>
            <w:pStyle w:val="E6430CBD1BBA42C1ACAD94539AD9061F"/>
          </w:pPr>
          <w:r>
            <w:t>Presenter:</w:t>
          </w:r>
        </w:p>
      </w:docPartBody>
    </w:docPart>
    <w:docPart>
      <w:docPartPr>
        <w:name w:val="4FA5BBFCE1FC434A981B4B0B7A67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4F90-B22F-4981-8DB3-98B14827647E}"/>
      </w:docPartPr>
      <w:docPartBody>
        <w:p w:rsidR="00C0417F" w:rsidRDefault="008E0F78">
          <w:pPr>
            <w:pStyle w:val="4FA5BBFCE1FC434A981B4B0B7A673959"/>
          </w:pPr>
          <w:r>
            <w:t>Discussion:</w:t>
          </w:r>
        </w:p>
      </w:docPartBody>
    </w:docPart>
    <w:docPart>
      <w:docPartPr>
        <w:name w:val="19D30D408DA640B88EF0B934D64C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EBEF-3D51-4DCB-9B91-F998C20FD53C}"/>
      </w:docPartPr>
      <w:docPartBody>
        <w:p w:rsidR="00C0417F" w:rsidRDefault="008E0F78">
          <w:pPr>
            <w:pStyle w:val="19D30D408DA640B88EF0B934D64C4177"/>
          </w:pPr>
          <w:r>
            <w:t>Conclusions:</w:t>
          </w:r>
        </w:p>
      </w:docPartBody>
    </w:docPart>
    <w:docPart>
      <w:docPartPr>
        <w:name w:val="7129F2A3CB044C0CA1711FE21AE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05E6-CED2-4AB9-BBA9-96D5E3D35681}"/>
      </w:docPartPr>
      <w:docPartBody>
        <w:p w:rsidR="00C0417F" w:rsidRDefault="008E0F78">
          <w:pPr>
            <w:pStyle w:val="7129F2A3CB044C0CA1711FE21AE58E6D"/>
          </w:pPr>
          <w:r>
            <w:t>Action items</w:t>
          </w:r>
        </w:p>
      </w:docPartBody>
    </w:docPart>
    <w:docPart>
      <w:docPartPr>
        <w:name w:val="5CD8A44604B24348845EF701C5A0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50F9-F5EA-49A4-9C3D-BEFC5B060452}"/>
      </w:docPartPr>
      <w:docPartBody>
        <w:p w:rsidR="00C0417F" w:rsidRDefault="008E0F78">
          <w:pPr>
            <w:pStyle w:val="5CD8A44604B24348845EF701C5A0666A"/>
          </w:pPr>
          <w:r>
            <w:t>Person responsible</w:t>
          </w:r>
        </w:p>
      </w:docPartBody>
    </w:docPart>
    <w:docPart>
      <w:docPartPr>
        <w:name w:val="05973B3747684B51B6FA8AF26E83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766F-A8BD-413F-A719-FB729DC8D0CC}"/>
      </w:docPartPr>
      <w:docPartBody>
        <w:p w:rsidR="00C0417F" w:rsidRDefault="008E0F78">
          <w:pPr>
            <w:pStyle w:val="05973B3747684B51B6FA8AF26E83B9F9"/>
          </w:pPr>
          <w:r>
            <w:t>Deadline</w:t>
          </w:r>
        </w:p>
      </w:docPartBody>
    </w:docPart>
    <w:docPart>
      <w:docPartPr>
        <w:name w:val="838CBEFE562E425D8B6D7A9F6784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4F79-B1F2-4A21-A312-4E25A9EC90EA}"/>
      </w:docPartPr>
      <w:docPartBody>
        <w:p w:rsidR="00C0417F" w:rsidRDefault="008E0F78">
          <w:pPr>
            <w:pStyle w:val="838CBEFE562E425D8B6D7A9F6784A205"/>
          </w:pPr>
          <w:r>
            <w:t>Other Information</w:t>
          </w:r>
        </w:p>
      </w:docPartBody>
    </w:docPart>
    <w:docPart>
      <w:docPartPr>
        <w:name w:val="77113B2C2FC4403FA73F71A4B4657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B0D49-3C16-4274-94F4-2717BACA4773}"/>
      </w:docPartPr>
      <w:docPartBody>
        <w:p w:rsidR="00C0417F" w:rsidRDefault="008E0F78">
          <w:pPr>
            <w:pStyle w:val="77113B2C2FC4403FA73F71A4B4657B9A"/>
          </w:pPr>
          <w:r>
            <w:t>Observers:</w:t>
          </w:r>
        </w:p>
      </w:docPartBody>
    </w:docPart>
    <w:docPart>
      <w:docPartPr>
        <w:name w:val="8DA65520A126404CA879125A8118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4E91A-5E95-4FF2-B2A1-1294C8BEF9A8}"/>
      </w:docPartPr>
      <w:docPartBody>
        <w:p w:rsidR="00C0417F" w:rsidRDefault="008E0F78">
          <w:pPr>
            <w:pStyle w:val="8DA65520A126404CA879125A81183A07"/>
          </w:pPr>
          <w:r>
            <w:t>Resources:</w:t>
          </w:r>
        </w:p>
      </w:docPartBody>
    </w:docPart>
    <w:docPart>
      <w:docPartPr>
        <w:name w:val="EE6BFA18519E4D5EB0556EB7DE5D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3740C-7159-4219-995C-1BF245C1FCBA}"/>
      </w:docPartPr>
      <w:docPartBody>
        <w:p w:rsidR="00C0417F" w:rsidRDefault="008E0F78">
          <w:pPr>
            <w:pStyle w:val="EE6BFA18519E4D5EB0556EB7DE5D9589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78"/>
    <w:rsid w:val="008E0F78"/>
    <w:rsid w:val="00C0417F"/>
    <w:rsid w:val="00FE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25649A4F747E08793403616BB56DD">
    <w:name w:val="0C525649A4F747E08793403616BB56DD"/>
  </w:style>
  <w:style w:type="paragraph" w:customStyle="1" w:styleId="B38F66CFC73F4F19A335EC83DA19EE0F">
    <w:name w:val="B38F66CFC73F4F19A335EC83DA19EE0F"/>
  </w:style>
  <w:style w:type="paragraph" w:customStyle="1" w:styleId="AD4B90E3E9004C76A87C091773E615E1">
    <w:name w:val="AD4B90E3E9004C76A87C091773E615E1"/>
  </w:style>
  <w:style w:type="paragraph" w:customStyle="1" w:styleId="DA95147CCAEC4313B8C1D044C3E2A7E5">
    <w:name w:val="DA95147CCAEC4313B8C1D044C3E2A7E5"/>
  </w:style>
  <w:style w:type="paragraph" w:customStyle="1" w:styleId="15672E84BFB24E638DCD88368617E862">
    <w:name w:val="15672E84BFB24E638DCD88368617E862"/>
  </w:style>
  <w:style w:type="paragraph" w:customStyle="1" w:styleId="DC5B2BD9102F4D2D89E50526FC3D7DD9">
    <w:name w:val="DC5B2BD9102F4D2D89E50526FC3D7DD9"/>
  </w:style>
  <w:style w:type="paragraph" w:customStyle="1" w:styleId="42A08992D0DE47C9A7742E7A20ADB439">
    <w:name w:val="42A08992D0DE47C9A7742E7A20ADB439"/>
  </w:style>
  <w:style w:type="paragraph" w:customStyle="1" w:styleId="73095389CD224716A7103B53DE7A9308">
    <w:name w:val="73095389CD224716A7103B53DE7A9308"/>
  </w:style>
  <w:style w:type="paragraph" w:customStyle="1" w:styleId="FF2AB35E93D745ABA094AEA329B88742">
    <w:name w:val="FF2AB35E93D745ABA094AEA329B88742"/>
  </w:style>
  <w:style w:type="paragraph" w:customStyle="1" w:styleId="2F1AE52A244041729429B4A8DC3A86D7">
    <w:name w:val="2F1AE52A244041729429B4A8DC3A86D7"/>
  </w:style>
  <w:style w:type="paragraph" w:customStyle="1" w:styleId="6923F944C49F481AB5FC8175C699044E">
    <w:name w:val="6923F944C49F481AB5FC8175C699044E"/>
  </w:style>
  <w:style w:type="paragraph" w:customStyle="1" w:styleId="2254FED7B91A4F8FB7CCA64CAA0EAB39">
    <w:name w:val="2254FED7B91A4F8FB7CCA64CAA0EAB39"/>
  </w:style>
  <w:style w:type="paragraph" w:customStyle="1" w:styleId="89698CAFFFCE4E429528E936D9F7C788">
    <w:name w:val="89698CAFFFCE4E429528E936D9F7C788"/>
  </w:style>
  <w:style w:type="paragraph" w:customStyle="1" w:styleId="0961C98BBDDC46F8BAC2199CAEBC8B8E">
    <w:name w:val="0961C98BBDDC46F8BAC2199CAEBC8B8E"/>
  </w:style>
  <w:style w:type="paragraph" w:customStyle="1" w:styleId="EE07D73676684881A12F4F49696D4600">
    <w:name w:val="EE07D73676684881A12F4F49696D4600"/>
  </w:style>
  <w:style w:type="paragraph" w:customStyle="1" w:styleId="AEAA0EA5B82C4D2BBAE1A9423AA94BF4">
    <w:name w:val="AEAA0EA5B82C4D2BBAE1A9423AA94BF4"/>
  </w:style>
  <w:style w:type="paragraph" w:customStyle="1" w:styleId="8D1FAEB71548480B910EDFE81CC4A06A">
    <w:name w:val="8D1FAEB71548480B910EDFE81CC4A06A"/>
  </w:style>
  <w:style w:type="paragraph" w:customStyle="1" w:styleId="DC372F3218CA47CD849F58BDBC3383F2">
    <w:name w:val="DC372F3218CA47CD849F58BDBC3383F2"/>
  </w:style>
  <w:style w:type="paragraph" w:customStyle="1" w:styleId="AD90FEC7312B4729ACA204704C29587C">
    <w:name w:val="AD90FEC7312B4729ACA204704C29587C"/>
  </w:style>
  <w:style w:type="paragraph" w:customStyle="1" w:styleId="62BE8CB82D014D28AC0C7D33F9BEE854">
    <w:name w:val="62BE8CB82D014D28AC0C7D33F9BEE854"/>
  </w:style>
  <w:style w:type="paragraph" w:customStyle="1" w:styleId="3CCD0D3B0CFB4ACFA323D274A2E15865">
    <w:name w:val="3CCD0D3B0CFB4ACFA323D274A2E15865"/>
  </w:style>
  <w:style w:type="paragraph" w:customStyle="1" w:styleId="61285FCE6CFA4D3AB45B881571BB460E">
    <w:name w:val="61285FCE6CFA4D3AB45B881571BB460E"/>
  </w:style>
  <w:style w:type="paragraph" w:customStyle="1" w:styleId="0DBE368EC7B54BA2B9A55FA30596B0B4">
    <w:name w:val="0DBE368EC7B54BA2B9A55FA30596B0B4"/>
  </w:style>
  <w:style w:type="paragraph" w:customStyle="1" w:styleId="E6430CBD1BBA42C1ACAD94539AD9061F">
    <w:name w:val="E6430CBD1BBA42C1ACAD94539AD9061F"/>
  </w:style>
  <w:style w:type="paragraph" w:customStyle="1" w:styleId="2EB0037F122046BC88816C08E7225C4E">
    <w:name w:val="2EB0037F122046BC88816C08E7225C4E"/>
  </w:style>
  <w:style w:type="paragraph" w:customStyle="1" w:styleId="4FA5BBFCE1FC434A981B4B0B7A673959">
    <w:name w:val="4FA5BBFCE1FC434A981B4B0B7A673959"/>
  </w:style>
  <w:style w:type="paragraph" w:customStyle="1" w:styleId="2800161971CB4D9FBF382870313FBBB7">
    <w:name w:val="2800161971CB4D9FBF382870313FBBB7"/>
  </w:style>
  <w:style w:type="paragraph" w:customStyle="1" w:styleId="19D30D408DA640B88EF0B934D64C4177">
    <w:name w:val="19D30D408DA640B88EF0B934D64C4177"/>
  </w:style>
  <w:style w:type="paragraph" w:customStyle="1" w:styleId="728AE691527541B4BE8DCCFFFD79DE09">
    <w:name w:val="728AE691527541B4BE8DCCFFFD79DE09"/>
  </w:style>
  <w:style w:type="paragraph" w:customStyle="1" w:styleId="7129F2A3CB044C0CA1711FE21AE58E6D">
    <w:name w:val="7129F2A3CB044C0CA1711FE21AE58E6D"/>
  </w:style>
  <w:style w:type="paragraph" w:customStyle="1" w:styleId="5CD8A44604B24348845EF701C5A0666A">
    <w:name w:val="5CD8A44604B24348845EF701C5A0666A"/>
  </w:style>
  <w:style w:type="paragraph" w:customStyle="1" w:styleId="05973B3747684B51B6FA8AF26E83B9F9">
    <w:name w:val="05973B3747684B51B6FA8AF26E83B9F9"/>
  </w:style>
  <w:style w:type="paragraph" w:customStyle="1" w:styleId="8A6AE53217F44E5DBE033A439F5110E1">
    <w:name w:val="8A6AE53217F44E5DBE033A439F5110E1"/>
  </w:style>
  <w:style w:type="paragraph" w:customStyle="1" w:styleId="253D7E167EC044B2B2118CBA02F2D44B">
    <w:name w:val="253D7E167EC044B2B2118CBA02F2D44B"/>
  </w:style>
  <w:style w:type="paragraph" w:customStyle="1" w:styleId="785566D5E85848EBAE1E6A7FBF65DE9E">
    <w:name w:val="785566D5E85848EBAE1E6A7FBF65DE9E"/>
  </w:style>
  <w:style w:type="paragraph" w:customStyle="1" w:styleId="AE81113F518E4762920A24C42B7D9A01">
    <w:name w:val="AE81113F518E4762920A24C42B7D9A01"/>
  </w:style>
  <w:style w:type="paragraph" w:customStyle="1" w:styleId="7B4F77626A494274AE3993CE8FAB6F82">
    <w:name w:val="7B4F77626A494274AE3993CE8FAB6F82"/>
  </w:style>
  <w:style w:type="paragraph" w:customStyle="1" w:styleId="179CD54147654AF5B605402BF87AC347">
    <w:name w:val="179CD54147654AF5B605402BF87AC347"/>
  </w:style>
  <w:style w:type="paragraph" w:customStyle="1" w:styleId="85A708C995A04DB3BB24325148099160">
    <w:name w:val="85A708C995A04DB3BB24325148099160"/>
  </w:style>
  <w:style w:type="paragraph" w:customStyle="1" w:styleId="AB1B8B6C39294FD09280A5FB00BABCD7">
    <w:name w:val="AB1B8B6C39294FD09280A5FB00BABCD7"/>
  </w:style>
  <w:style w:type="paragraph" w:customStyle="1" w:styleId="D40F40274E80444CA305751D221CDF25">
    <w:name w:val="D40F40274E80444CA305751D221CDF25"/>
  </w:style>
  <w:style w:type="paragraph" w:customStyle="1" w:styleId="A44FF425627F40EA878BD48A284EC42D">
    <w:name w:val="A44FF425627F40EA878BD48A284EC42D"/>
  </w:style>
  <w:style w:type="paragraph" w:customStyle="1" w:styleId="E8C20013A693405EA6987FA19018AFB6">
    <w:name w:val="E8C20013A693405EA6987FA19018AFB6"/>
  </w:style>
  <w:style w:type="paragraph" w:customStyle="1" w:styleId="B5F2ABB79A0B4BFFACB97215AB96DDF7">
    <w:name w:val="B5F2ABB79A0B4BFFACB97215AB96DDF7"/>
  </w:style>
  <w:style w:type="paragraph" w:customStyle="1" w:styleId="36FD20BFEE584E44A7D7F49CCECF6AFA">
    <w:name w:val="36FD20BFEE584E44A7D7F49CCECF6AFA"/>
  </w:style>
  <w:style w:type="paragraph" w:customStyle="1" w:styleId="89E5AAABE3FB4660B0788EA96D6D41BA">
    <w:name w:val="89E5AAABE3FB4660B0788EA96D6D41BA"/>
  </w:style>
  <w:style w:type="paragraph" w:customStyle="1" w:styleId="47ABE8BCCFB3486FA6737D4E139AD19E">
    <w:name w:val="47ABE8BCCFB3486FA6737D4E139AD19E"/>
  </w:style>
  <w:style w:type="paragraph" w:customStyle="1" w:styleId="F22B75D41E71494BB5ED7F4E9AEE0CAC">
    <w:name w:val="F22B75D41E71494BB5ED7F4E9AEE0CAC"/>
  </w:style>
  <w:style w:type="paragraph" w:customStyle="1" w:styleId="4F54076283354D50A3651F031F0C584E">
    <w:name w:val="4F54076283354D50A3651F031F0C584E"/>
  </w:style>
  <w:style w:type="paragraph" w:customStyle="1" w:styleId="55A7DC530B7548B8B15514AA758EF81B">
    <w:name w:val="55A7DC530B7548B8B15514AA758EF81B"/>
  </w:style>
  <w:style w:type="paragraph" w:customStyle="1" w:styleId="305E8108C87541A7BA5700E9470F4BD8">
    <w:name w:val="305E8108C87541A7BA5700E9470F4BD8"/>
  </w:style>
  <w:style w:type="paragraph" w:customStyle="1" w:styleId="F330FDF125674A54BDC555E5194F3345">
    <w:name w:val="F330FDF125674A54BDC555E5194F3345"/>
  </w:style>
  <w:style w:type="paragraph" w:customStyle="1" w:styleId="AE4E6B6D2FE945D3BC4BA225ABA1F36D">
    <w:name w:val="AE4E6B6D2FE945D3BC4BA225ABA1F36D"/>
  </w:style>
  <w:style w:type="paragraph" w:customStyle="1" w:styleId="E86BEB014CB448CDAF2DE25A3D910A93">
    <w:name w:val="E86BEB014CB448CDAF2DE25A3D910A93"/>
  </w:style>
  <w:style w:type="paragraph" w:customStyle="1" w:styleId="B0AC62C203F5456BB77FB8934487B310">
    <w:name w:val="B0AC62C203F5456BB77FB8934487B310"/>
  </w:style>
  <w:style w:type="paragraph" w:customStyle="1" w:styleId="4BBA6BBFECBB40FC9F050F5BB94423AF">
    <w:name w:val="4BBA6BBFECBB40FC9F050F5BB94423AF"/>
  </w:style>
  <w:style w:type="paragraph" w:customStyle="1" w:styleId="5F89146A57C34B87B5C5B2755D2D5CEB">
    <w:name w:val="5F89146A57C34B87B5C5B2755D2D5CEB"/>
  </w:style>
  <w:style w:type="paragraph" w:customStyle="1" w:styleId="D1EF3A839615472481C69506E8333407">
    <w:name w:val="D1EF3A839615472481C69506E8333407"/>
  </w:style>
  <w:style w:type="paragraph" w:customStyle="1" w:styleId="6D5BEB436A784DE1A9A27C2E555C0462">
    <w:name w:val="6D5BEB436A784DE1A9A27C2E555C0462"/>
  </w:style>
  <w:style w:type="paragraph" w:customStyle="1" w:styleId="549794165A9A412199FB790699BE2965">
    <w:name w:val="549794165A9A412199FB790699BE2965"/>
  </w:style>
  <w:style w:type="paragraph" w:customStyle="1" w:styleId="B145C31627554177A79F2AC73F4D19E3">
    <w:name w:val="B145C31627554177A79F2AC73F4D19E3"/>
  </w:style>
  <w:style w:type="paragraph" w:customStyle="1" w:styleId="2BDBAF9B2E864D519FA864C37CB524BD">
    <w:name w:val="2BDBAF9B2E864D519FA864C37CB524BD"/>
  </w:style>
  <w:style w:type="paragraph" w:customStyle="1" w:styleId="7E91C293EA8D440E93531C2D34A2FDAD">
    <w:name w:val="7E91C293EA8D440E93531C2D34A2FDAD"/>
  </w:style>
  <w:style w:type="paragraph" w:customStyle="1" w:styleId="84BEDF6EDF9D438B98E9B5A213A2BCBA">
    <w:name w:val="84BEDF6EDF9D438B98E9B5A213A2BCBA"/>
  </w:style>
  <w:style w:type="paragraph" w:customStyle="1" w:styleId="E1B881DBCA444A648E1E8EACA476E224">
    <w:name w:val="E1B881DBCA444A648E1E8EACA476E224"/>
  </w:style>
  <w:style w:type="paragraph" w:customStyle="1" w:styleId="2009B394E22946718984E35C58E43C6E">
    <w:name w:val="2009B394E22946718984E35C58E43C6E"/>
  </w:style>
  <w:style w:type="paragraph" w:customStyle="1" w:styleId="21901CB2A2174587B9C8E44391CE4E00">
    <w:name w:val="21901CB2A2174587B9C8E44391CE4E00"/>
  </w:style>
  <w:style w:type="paragraph" w:customStyle="1" w:styleId="F4EEB894741F45668AB262A37C399116">
    <w:name w:val="F4EEB894741F45668AB262A37C399116"/>
  </w:style>
  <w:style w:type="paragraph" w:customStyle="1" w:styleId="88DD7F6779EE41C1A27D34A0CD6A721E">
    <w:name w:val="88DD7F6779EE41C1A27D34A0CD6A721E"/>
  </w:style>
  <w:style w:type="paragraph" w:customStyle="1" w:styleId="A7F41054A2144A0AA2529622BAE6360F">
    <w:name w:val="A7F41054A2144A0AA2529622BAE6360F"/>
  </w:style>
  <w:style w:type="paragraph" w:customStyle="1" w:styleId="E14D8C6D764945CBBAFD64093C966691">
    <w:name w:val="E14D8C6D764945CBBAFD64093C966691"/>
  </w:style>
  <w:style w:type="paragraph" w:customStyle="1" w:styleId="D704142CD186426D86CE85600A0AE631">
    <w:name w:val="D704142CD186426D86CE85600A0AE631"/>
  </w:style>
  <w:style w:type="paragraph" w:customStyle="1" w:styleId="BA3D61A482B24EBBB1F9152F0527253D">
    <w:name w:val="BA3D61A482B24EBBB1F9152F0527253D"/>
  </w:style>
  <w:style w:type="paragraph" w:customStyle="1" w:styleId="6CB351C0E255469DA05285F8F7EFD29C">
    <w:name w:val="6CB351C0E255469DA05285F8F7EFD29C"/>
  </w:style>
  <w:style w:type="paragraph" w:customStyle="1" w:styleId="7290D8826009400C938732A0E83F826A">
    <w:name w:val="7290D8826009400C938732A0E83F826A"/>
  </w:style>
  <w:style w:type="paragraph" w:customStyle="1" w:styleId="C6BD344F0BFC4FCC9C18EC66ED8D30E8">
    <w:name w:val="C6BD344F0BFC4FCC9C18EC66ED8D30E8"/>
  </w:style>
  <w:style w:type="paragraph" w:customStyle="1" w:styleId="2E35DAD225F341338E837328617B8302">
    <w:name w:val="2E35DAD225F341338E837328617B8302"/>
  </w:style>
  <w:style w:type="paragraph" w:customStyle="1" w:styleId="BB8B0331EA27487A8035010176DC403F">
    <w:name w:val="BB8B0331EA27487A8035010176DC403F"/>
  </w:style>
  <w:style w:type="paragraph" w:customStyle="1" w:styleId="A0B729254BE84E498C83CF2E032A8F3E">
    <w:name w:val="A0B729254BE84E498C83CF2E032A8F3E"/>
  </w:style>
  <w:style w:type="paragraph" w:customStyle="1" w:styleId="37D7F2AAC8C24497A2DFC1D39F80C35D">
    <w:name w:val="37D7F2AAC8C24497A2DFC1D39F80C35D"/>
  </w:style>
  <w:style w:type="paragraph" w:customStyle="1" w:styleId="F1EF36C033A84EF8B01FC82E71938398">
    <w:name w:val="F1EF36C033A84EF8B01FC82E71938398"/>
  </w:style>
  <w:style w:type="paragraph" w:customStyle="1" w:styleId="838CBEFE562E425D8B6D7A9F6784A205">
    <w:name w:val="838CBEFE562E425D8B6D7A9F6784A205"/>
  </w:style>
  <w:style w:type="paragraph" w:customStyle="1" w:styleId="77113B2C2FC4403FA73F71A4B4657B9A">
    <w:name w:val="77113B2C2FC4403FA73F71A4B4657B9A"/>
  </w:style>
  <w:style w:type="paragraph" w:customStyle="1" w:styleId="A60D114D857A41988D1023AFDADDEEE1">
    <w:name w:val="A60D114D857A41988D1023AFDADDEEE1"/>
  </w:style>
  <w:style w:type="paragraph" w:customStyle="1" w:styleId="8DA65520A126404CA879125A81183A07">
    <w:name w:val="8DA65520A126404CA879125A81183A07"/>
  </w:style>
  <w:style w:type="paragraph" w:customStyle="1" w:styleId="852F7F5860CE4E3EA550E1ACFD6F2075">
    <w:name w:val="852F7F5860CE4E3EA550E1ACFD6F2075"/>
  </w:style>
  <w:style w:type="paragraph" w:customStyle="1" w:styleId="EE6BFA18519E4D5EB0556EB7DE5D9589">
    <w:name w:val="EE6BFA18519E4D5EB0556EB7DE5D9589"/>
  </w:style>
  <w:style w:type="paragraph" w:customStyle="1" w:styleId="9480C94EA908436E867D355875146384">
    <w:name w:val="9480C94EA908436E867D355875146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48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DC-CSUN</dc:creator>
  <cp:keywords/>
  <dc:description/>
  <cp:lastModifiedBy>Cardenas, Daniel David</cp:lastModifiedBy>
  <cp:revision>4</cp:revision>
  <dcterms:created xsi:type="dcterms:W3CDTF">2020-03-02T23:44:00Z</dcterms:created>
  <dcterms:modified xsi:type="dcterms:W3CDTF">2020-03-03T00:31:00Z</dcterms:modified>
  <cp:version/>
</cp:coreProperties>
</file>