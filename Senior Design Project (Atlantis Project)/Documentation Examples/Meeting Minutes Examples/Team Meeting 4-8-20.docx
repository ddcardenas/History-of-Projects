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AFDDE20" w14:textId="77777777" w:rsidTr="001E0877">
        <w:tc>
          <w:tcPr>
            <w:tcW w:w="7650" w:type="dxa"/>
          </w:tcPr>
          <w:p w14:paraId="6CD0D662" w14:textId="77777777" w:rsidR="002B2D13" w:rsidRPr="00D60069" w:rsidRDefault="000E5CFC">
            <w:pPr>
              <w:pStyle w:val="Title"/>
            </w:pPr>
            <w:sdt>
              <w:sdtPr>
                <w:id w:val="-1086378735"/>
                <w:placeholder>
                  <w:docPart w:val="0C525649A4F747E08793403616BB56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2BD6351" w14:textId="5BAC7BEE" w:rsidR="00D62E01" w:rsidRPr="00D60069" w:rsidRDefault="00D662CB">
            <w:pPr>
              <w:pStyle w:val="Heading3"/>
            </w:pPr>
            <w:r>
              <w:t>4/8/20</w:t>
            </w:r>
          </w:p>
          <w:p w14:paraId="5697DBB0" w14:textId="6AE0A711" w:rsidR="00D62E01" w:rsidRPr="00D60069" w:rsidRDefault="00547AEC">
            <w:pPr>
              <w:pStyle w:val="Heading3"/>
            </w:pPr>
            <w:r>
              <w:t>3:30pm</w:t>
            </w:r>
          </w:p>
          <w:p w14:paraId="1AD3D0CC" w14:textId="29FD4B7A" w:rsidR="002B2D13" w:rsidRPr="00D60069" w:rsidRDefault="00547AEC" w:rsidP="00D62E01">
            <w:pPr>
              <w:pStyle w:val="Heading3"/>
            </w:pPr>
            <w:r>
              <w:t>Zoom Meeting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32B2BB36" w14:textId="77777777" w:rsidTr="00E048B4">
        <w:sdt>
          <w:sdtPr>
            <w:id w:val="834805806"/>
            <w:placeholder>
              <w:docPart w:val="15672E84BFB24E638DCD88368617E8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083F5E6D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2162530" w14:textId="39683CA2" w:rsidR="002B2D13" w:rsidRPr="00D60069" w:rsidRDefault="00547AEC" w:rsidP="00D60069">
            <w:pPr>
              <w:spacing w:after="80"/>
            </w:pPr>
            <w:r>
              <w:t>Gigi</w:t>
            </w:r>
          </w:p>
        </w:tc>
        <w:tc>
          <w:tcPr>
            <w:tcW w:w="1779" w:type="dxa"/>
            <w:tcMar>
              <w:top w:w="144" w:type="dxa"/>
            </w:tcMar>
          </w:tcPr>
          <w:p w14:paraId="269D4EA6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2A08992D0DE47C9A7742E7A20ADB43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BDEF039" w14:textId="59F51932" w:rsidR="002B2D13" w:rsidRPr="00D60069" w:rsidRDefault="00547AEC" w:rsidP="00D60069">
            <w:pPr>
              <w:spacing w:after="80"/>
            </w:pPr>
            <w:r>
              <w:t>Project Presentation and Sprint</w:t>
            </w:r>
          </w:p>
        </w:tc>
      </w:tr>
      <w:tr w:rsidR="002B2D13" w:rsidRPr="00D60069" w14:paraId="69ADFDB4" w14:textId="77777777" w:rsidTr="00E048B4">
        <w:sdt>
          <w:sdtPr>
            <w:id w:val="-906145096"/>
            <w:placeholder>
              <w:docPart w:val="FF2AB35E93D745ABA094AEA329B887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0DC4CDE1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521ADA3F" w14:textId="2A11E98B" w:rsidR="002B2D13" w:rsidRPr="00D60069" w:rsidRDefault="007E4B2B" w:rsidP="00D60069">
            <w:pPr>
              <w:spacing w:after="80"/>
            </w:pPr>
            <w:r>
              <w:t>Zoom</w:t>
            </w:r>
          </w:p>
        </w:tc>
        <w:tc>
          <w:tcPr>
            <w:tcW w:w="1779" w:type="dxa"/>
          </w:tcPr>
          <w:p w14:paraId="6B3394DA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923F944C49F481AB5FC8175C699044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4E2539A" w14:textId="483EA2F7" w:rsidR="002B2D13" w:rsidRPr="00D60069" w:rsidRDefault="007E4B2B" w:rsidP="00D60069">
            <w:pPr>
              <w:spacing w:after="80"/>
            </w:pPr>
            <w:r>
              <w:t>Daniel</w:t>
            </w:r>
          </w:p>
        </w:tc>
      </w:tr>
      <w:tr w:rsidR="002B2D13" w:rsidRPr="00D60069" w14:paraId="195E4FFB" w14:textId="77777777" w:rsidTr="00E048B4">
        <w:tc>
          <w:tcPr>
            <w:tcW w:w="1946" w:type="dxa"/>
          </w:tcPr>
          <w:p w14:paraId="52EADC86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9698CAFFFCE4E429528E936D9F7C78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71ADD5E" w14:textId="5A4C3143" w:rsidR="002B2D13" w:rsidRPr="00D60069" w:rsidRDefault="007E4B2B" w:rsidP="00D60069">
            <w:pPr>
              <w:spacing w:after="80"/>
            </w:pPr>
            <w:r>
              <w:t>Daniel</w:t>
            </w:r>
          </w:p>
        </w:tc>
        <w:tc>
          <w:tcPr>
            <w:tcW w:w="1779" w:type="dxa"/>
          </w:tcPr>
          <w:p w14:paraId="7CAB2D12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DED0825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0A78454F" w14:textId="77777777" w:rsidTr="00E048B4">
        <w:tc>
          <w:tcPr>
            <w:tcW w:w="1980" w:type="dxa"/>
            <w:tcMar>
              <w:top w:w="144" w:type="dxa"/>
            </w:tcMar>
          </w:tcPr>
          <w:p w14:paraId="522F102C" w14:textId="77777777" w:rsidR="002B2D13" w:rsidRPr="00D60069" w:rsidRDefault="000E5CFC">
            <w:pPr>
              <w:pStyle w:val="Heading2"/>
            </w:pPr>
            <w:sdt>
              <w:sdtPr>
                <w:id w:val="1643469904"/>
                <w:placeholder>
                  <w:docPart w:val="EE07D73676684881A12F4F49696D46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28C4677" w14:textId="37FBAA90" w:rsidR="002B2D13" w:rsidRPr="00D60069" w:rsidRDefault="007E4B2B" w:rsidP="00D62E01">
            <w:r>
              <w:t>Gigi, Gage, Brandon, Daniel</w:t>
            </w:r>
          </w:p>
        </w:tc>
      </w:tr>
      <w:tr w:rsidR="002B2D13" w:rsidRPr="00D60069" w14:paraId="1A2619D7" w14:textId="77777777" w:rsidTr="00E048B4">
        <w:tc>
          <w:tcPr>
            <w:tcW w:w="1980" w:type="dxa"/>
          </w:tcPr>
          <w:p w14:paraId="4307A7C3" w14:textId="77777777" w:rsidR="002B2D13" w:rsidRPr="00D60069" w:rsidRDefault="000E5CFC">
            <w:pPr>
              <w:pStyle w:val="Heading2"/>
            </w:pPr>
            <w:sdt>
              <w:sdtPr>
                <w:id w:val="-1255275818"/>
                <w:placeholder>
                  <w:docPart w:val="8D1FAEB71548480B910EDFE81CC4A0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17BBC94C" w14:textId="7B923351" w:rsidR="002B2D13" w:rsidRPr="00D60069" w:rsidRDefault="007E4B2B">
            <w:r>
              <w:t>n/a</w:t>
            </w:r>
          </w:p>
        </w:tc>
      </w:tr>
      <w:tr w:rsidR="002B2D13" w:rsidRPr="00D60069" w14:paraId="6A0D91F2" w14:textId="77777777" w:rsidTr="00E048B4">
        <w:tc>
          <w:tcPr>
            <w:tcW w:w="1980" w:type="dxa"/>
          </w:tcPr>
          <w:p w14:paraId="42BA0D8B" w14:textId="77777777" w:rsidR="002B2D13" w:rsidRPr="00D60069" w:rsidRDefault="000E5CFC">
            <w:pPr>
              <w:pStyle w:val="Heading2"/>
            </w:pPr>
            <w:sdt>
              <w:sdtPr>
                <w:id w:val="681237791"/>
                <w:placeholder>
                  <w:docPart w:val="AD90FEC7312B4729ACA204704C29587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6A66F6D" w14:textId="04E8F0CA" w:rsidR="002B2D13" w:rsidRPr="00D60069" w:rsidRDefault="007E4B2B" w:rsidP="00D62E01">
            <w:r>
              <w:t>n/a</w:t>
            </w:r>
          </w:p>
        </w:tc>
      </w:tr>
    </w:tbl>
    <w:sdt>
      <w:sdtPr>
        <w:id w:val="-2901889"/>
        <w:placeholder>
          <w:docPart w:val="3CCD0D3B0CFB4ACFA323D274A2E15865"/>
        </w:placeholder>
        <w:temporary/>
        <w:showingPlcHdr/>
        <w15:appearance w15:val="hidden"/>
      </w:sdtPr>
      <w:sdtEndPr/>
      <w:sdtContent>
        <w:p w14:paraId="25A4D9BE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1BE3AAF9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04205EC" w14:textId="77777777" w:rsidR="002B2D13" w:rsidRPr="00D60069" w:rsidRDefault="000E5CFC">
            <w:pPr>
              <w:pStyle w:val="Heading2"/>
            </w:pPr>
            <w:sdt>
              <w:sdtPr>
                <w:id w:val="90904773"/>
                <w:placeholder>
                  <w:docPart w:val="61285FCE6CFA4D3AB45B881571BB46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FE9F58B" w14:textId="3BE1B759" w:rsidR="002B2D13" w:rsidRPr="00D60069" w:rsidRDefault="007E4B2B">
            <w:r>
              <w:t>Task Assignment</w:t>
            </w:r>
          </w:p>
        </w:tc>
        <w:tc>
          <w:tcPr>
            <w:tcW w:w="1324" w:type="dxa"/>
          </w:tcPr>
          <w:p w14:paraId="0D7DA1ED" w14:textId="77777777" w:rsidR="002B2D13" w:rsidRPr="00D60069" w:rsidRDefault="000E5CFC">
            <w:pPr>
              <w:pStyle w:val="Heading2"/>
            </w:pPr>
            <w:sdt>
              <w:sdtPr>
                <w:id w:val="1737199064"/>
                <w:placeholder>
                  <w:docPart w:val="E6430CBD1BBA42C1ACAD94539AD9061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7B9BF11" w14:textId="343E12CC" w:rsidR="002B2D13" w:rsidRPr="00D60069" w:rsidRDefault="007E4B2B">
            <w:r>
              <w:t>n/a</w:t>
            </w:r>
          </w:p>
        </w:tc>
      </w:tr>
    </w:tbl>
    <w:p w14:paraId="0822C3FD" w14:textId="77777777" w:rsidR="002B2D13" w:rsidRPr="00D60069" w:rsidRDefault="000E5CFC">
      <w:pPr>
        <w:pStyle w:val="Heading4"/>
      </w:pPr>
      <w:sdt>
        <w:sdtPr>
          <w:id w:val="-391195506"/>
          <w:placeholder>
            <w:docPart w:val="4FA5BBFCE1FC434A981B4B0B7A67395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38C576DC" w14:textId="08E19FBB" w:rsidR="002B2D13" w:rsidRPr="00D60069" w:rsidRDefault="007E4B2B">
      <w:r>
        <w:t xml:space="preserve">Assign tasks to individual members.  Plan for project completion and finalizing documentation and artifacts.  </w:t>
      </w:r>
    </w:p>
    <w:p w14:paraId="0A6DA75F" w14:textId="77777777" w:rsidR="002B2D13" w:rsidRPr="00D60069" w:rsidRDefault="000E5CFC">
      <w:pPr>
        <w:pStyle w:val="Heading4"/>
      </w:pPr>
      <w:sdt>
        <w:sdtPr>
          <w:id w:val="1574465788"/>
          <w:placeholder>
            <w:docPart w:val="19D30D408DA640B88EF0B934D64C4177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2BBAABFF" w14:textId="2E9515AD" w:rsidR="002B2D13" w:rsidRPr="00D60069" w:rsidRDefault="007E4B2B">
      <w:r>
        <w:t xml:space="preserve">Final tasks assigned to action items.  Homework assignment work assigned to team member.  Produce movie demoing the project and printing output like sending to </w:t>
      </w:r>
      <w:proofErr w:type="spellStart"/>
      <w:r>
        <w:t>ROVer</w:t>
      </w:r>
      <w:proofErr w:type="spellEnd"/>
      <w:r>
        <w:t>.</w:t>
      </w:r>
      <w:r w:rsidR="008122E3">
        <w:t xml:space="preserve">  </w:t>
      </w:r>
      <w:r w:rsidR="008122E3">
        <w:t xml:space="preserve">Aspects to be produced in movie include: What is happening (in terminal); When it is going to the </w:t>
      </w:r>
      <w:proofErr w:type="spellStart"/>
      <w:r w:rsidR="008122E3">
        <w:t>ROVer</w:t>
      </w:r>
      <w:proofErr w:type="spellEnd"/>
      <w:r w:rsidR="008122E3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5EC79B02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3365303A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129F2A3CB044C0CA1711FE21AE58E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4BF7EBB3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5CD8A44604B24348845EF701C5A066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1A0893" w14:textId="77777777" w:rsidR="002B2D13" w:rsidRPr="00D60069" w:rsidRDefault="000E5CFC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05973B3747684B51B6FA8AF26E83B9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6895C2EA" w14:textId="77777777" w:rsidTr="00D60069">
        <w:tc>
          <w:tcPr>
            <w:tcW w:w="5310" w:type="dxa"/>
          </w:tcPr>
          <w:p w14:paraId="2A9290FE" w14:textId="58EDDEFA" w:rsidR="002B2D13" w:rsidRPr="00D60069" w:rsidRDefault="007E4B2B" w:rsidP="00D60069">
            <w:pPr>
              <w:pStyle w:val="ListBullet"/>
              <w:spacing w:after="80"/>
            </w:pPr>
            <w:r>
              <w:t xml:space="preserve">Produce </w:t>
            </w:r>
            <w:r w:rsidR="008122E3">
              <w:t xml:space="preserve">2 </w:t>
            </w:r>
            <w:r>
              <w:t>video clips of Route Planner and Navigator</w:t>
            </w:r>
          </w:p>
        </w:tc>
        <w:tc>
          <w:tcPr>
            <w:tcW w:w="3060" w:type="dxa"/>
          </w:tcPr>
          <w:p w14:paraId="53D1297A" w14:textId="618CA10E" w:rsidR="002B2D13" w:rsidRPr="00D60069" w:rsidRDefault="007E4B2B" w:rsidP="00D60069">
            <w:pPr>
              <w:spacing w:after="80"/>
            </w:pPr>
            <w:r>
              <w:t>Gigi</w:t>
            </w:r>
          </w:p>
        </w:tc>
        <w:tc>
          <w:tcPr>
            <w:tcW w:w="1854" w:type="dxa"/>
          </w:tcPr>
          <w:p w14:paraId="1A3118EC" w14:textId="177182B9" w:rsidR="002B2D13" w:rsidRPr="00D60069" w:rsidRDefault="007E4B2B" w:rsidP="00D60069">
            <w:pPr>
              <w:spacing w:after="80"/>
            </w:pPr>
            <w:r>
              <w:t>May ‘20</w:t>
            </w:r>
          </w:p>
        </w:tc>
      </w:tr>
      <w:tr w:rsidR="002B2D13" w:rsidRPr="00D60069" w14:paraId="6B8BA2C9" w14:textId="77777777" w:rsidTr="00D60069">
        <w:tc>
          <w:tcPr>
            <w:tcW w:w="5310" w:type="dxa"/>
          </w:tcPr>
          <w:p w14:paraId="54637927" w14:textId="1458E507" w:rsidR="002B2D13" w:rsidRPr="00D60069" w:rsidRDefault="007E4B2B" w:rsidP="00D60069">
            <w:pPr>
              <w:pStyle w:val="ListBullet"/>
              <w:spacing w:after="80"/>
            </w:pPr>
            <w:r>
              <w:t>Produce Movie for presentation using video clips</w:t>
            </w:r>
          </w:p>
        </w:tc>
        <w:tc>
          <w:tcPr>
            <w:tcW w:w="3060" w:type="dxa"/>
          </w:tcPr>
          <w:p w14:paraId="072BA776" w14:textId="0217B8D6" w:rsidR="002B2D13" w:rsidRPr="00D60069" w:rsidRDefault="007E4B2B" w:rsidP="00D60069">
            <w:pPr>
              <w:spacing w:after="80"/>
            </w:pPr>
            <w:r>
              <w:t>Gage and Brandon</w:t>
            </w:r>
          </w:p>
        </w:tc>
        <w:tc>
          <w:tcPr>
            <w:tcW w:w="1854" w:type="dxa"/>
          </w:tcPr>
          <w:p w14:paraId="30C408A0" w14:textId="6CE7215F" w:rsidR="002B2D13" w:rsidRPr="00D60069" w:rsidRDefault="007E4B2B" w:rsidP="00D60069">
            <w:pPr>
              <w:spacing w:after="80"/>
            </w:pPr>
            <w:r>
              <w:t>May ‘20</w:t>
            </w:r>
          </w:p>
        </w:tc>
      </w:tr>
      <w:tr w:rsidR="002B2D13" w:rsidRPr="00D60069" w14:paraId="71DB4C25" w14:textId="77777777" w:rsidTr="00D60069">
        <w:tc>
          <w:tcPr>
            <w:tcW w:w="5310" w:type="dxa"/>
            <w:tcMar>
              <w:bottom w:w="288" w:type="dxa"/>
            </w:tcMar>
          </w:tcPr>
          <w:p w14:paraId="66F0EFDB" w14:textId="1D78DA3A" w:rsidR="002B2D13" w:rsidRPr="00D60069" w:rsidRDefault="008122E3" w:rsidP="00D60069">
            <w:pPr>
              <w:pStyle w:val="ListBullet"/>
              <w:spacing w:after="80"/>
            </w:pPr>
            <w:r>
              <w:t>Generate Project Design Artifacts and Sprint Retrospective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42E81B2" w14:textId="4EBD3DB7" w:rsidR="002B2D13" w:rsidRPr="00D60069" w:rsidRDefault="007E4B2B" w:rsidP="00D60069">
            <w:pPr>
              <w:spacing w:after="80"/>
            </w:pPr>
            <w:r>
              <w:t>Daniel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7325B09" w14:textId="7C9A841E" w:rsidR="002B2D13" w:rsidRPr="00D60069" w:rsidRDefault="007E4B2B" w:rsidP="00D60069">
            <w:pPr>
              <w:spacing w:after="80"/>
            </w:pPr>
            <w:r>
              <w:t>April 17</w:t>
            </w:r>
            <w:r w:rsidRPr="007E4B2B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bookmarkEnd w:id="1"/>
    <w:p w14:paraId="0496DC86" w14:textId="3890106F" w:rsidR="007E4B2B" w:rsidRPr="00D60069" w:rsidRDefault="007E4B2B" w:rsidP="00CD197C">
      <w:r>
        <w:t xml:space="preserve"> </w:t>
      </w:r>
    </w:p>
    <w:sectPr w:rsidR="007E4B2B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2C514" w14:textId="77777777" w:rsidR="000E5CFC" w:rsidRDefault="000E5CFC">
      <w:pPr>
        <w:spacing w:before="0" w:after="0"/>
      </w:pPr>
      <w:r>
        <w:separator/>
      </w:r>
    </w:p>
  </w:endnote>
  <w:endnote w:type="continuationSeparator" w:id="0">
    <w:p w14:paraId="59F33924" w14:textId="77777777" w:rsidR="000E5CFC" w:rsidRDefault="000E5C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D023D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2DDAD" w14:textId="77777777" w:rsidR="000E5CFC" w:rsidRDefault="000E5CFC">
      <w:pPr>
        <w:spacing w:before="0" w:after="0"/>
      </w:pPr>
      <w:r>
        <w:separator/>
      </w:r>
    </w:p>
  </w:footnote>
  <w:footnote w:type="continuationSeparator" w:id="0">
    <w:p w14:paraId="27053ACC" w14:textId="77777777" w:rsidR="000E5CFC" w:rsidRDefault="000E5C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8D41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5"/>
    <w:rsid w:val="000E5CFC"/>
    <w:rsid w:val="001E0877"/>
    <w:rsid w:val="002B2D13"/>
    <w:rsid w:val="0034721D"/>
    <w:rsid w:val="003D32AA"/>
    <w:rsid w:val="003D5BF7"/>
    <w:rsid w:val="003F257D"/>
    <w:rsid w:val="00547AEC"/>
    <w:rsid w:val="005A4F5E"/>
    <w:rsid w:val="005A7328"/>
    <w:rsid w:val="006344A8"/>
    <w:rsid w:val="00734EEC"/>
    <w:rsid w:val="007E4B2B"/>
    <w:rsid w:val="007F04FA"/>
    <w:rsid w:val="008122E3"/>
    <w:rsid w:val="00BE335B"/>
    <w:rsid w:val="00CD197C"/>
    <w:rsid w:val="00D60069"/>
    <w:rsid w:val="00D62E01"/>
    <w:rsid w:val="00D661EE"/>
    <w:rsid w:val="00D662CB"/>
    <w:rsid w:val="00E048B4"/>
    <w:rsid w:val="00F434DD"/>
    <w:rsid w:val="00F62685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196C0"/>
  <w15:docId w15:val="{F02BBB85-0D06-4EC5-862E-2FF76CB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-CSUN\Documents\Current%20Classes\COMP%20491L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25649A4F747E08793403616BB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81AB-CF3A-44BE-8552-AA6CE3BC571A}"/>
      </w:docPartPr>
      <w:docPartBody>
        <w:p w:rsidR="005855DA" w:rsidRDefault="008E0F78">
          <w:pPr>
            <w:pStyle w:val="0C525649A4F747E08793403616BB56DD"/>
          </w:pPr>
          <w:r>
            <w:t>Team Meeting</w:t>
          </w:r>
        </w:p>
      </w:docPartBody>
    </w:docPart>
    <w:docPart>
      <w:docPartPr>
        <w:name w:val="15672E84BFB24E638DCD88368617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0B8C-206C-48AA-A93F-9A7ECBC10055}"/>
      </w:docPartPr>
      <w:docPartBody>
        <w:p w:rsidR="005855DA" w:rsidRDefault="008E0F78">
          <w:pPr>
            <w:pStyle w:val="15672E84BFB24E638DCD88368617E862"/>
          </w:pPr>
          <w:r w:rsidRPr="00E048B4">
            <w:t>Meeting called by:</w:t>
          </w:r>
        </w:p>
      </w:docPartBody>
    </w:docPart>
    <w:docPart>
      <w:docPartPr>
        <w:name w:val="42A08992D0DE47C9A7742E7A20ADB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CA6C-7284-466C-96EA-0D04B3CC78CC}"/>
      </w:docPartPr>
      <w:docPartBody>
        <w:p w:rsidR="005855DA" w:rsidRDefault="008E0F78">
          <w:pPr>
            <w:pStyle w:val="42A08992D0DE47C9A7742E7A20ADB439"/>
          </w:pPr>
          <w:r w:rsidRPr="00E048B4">
            <w:t>Type of meeting:</w:t>
          </w:r>
        </w:p>
      </w:docPartBody>
    </w:docPart>
    <w:docPart>
      <w:docPartPr>
        <w:name w:val="FF2AB35E93D745ABA094AEA329B8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6E55-8914-4ECC-B2DE-CE4E8B318E90}"/>
      </w:docPartPr>
      <w:docPartBody>
        <w:p w:rsidR="005855DA" w:rsidRDefault="008E0F78">
          <w:pPr>
            <w:pStyle w:val="FF2AB35E93D745ABA094AEA329B88742"/>
          </w:pPr>
          <w:r w:rsidRPr="00E048B4">
            <w:t>Facilitator:</w:t>
          </w:r>
        </w:p>
      </w:docPartBody>
    </w:docPart>
    <w:docPart>
      <w:docPartPr>
        <w:name w:val="6923F944C49F481AB5FC8175C6990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B31E-5CE9-447A-A92B-99816D4A9D38}"/>
      </w:docPartPr>
      <w:docPartBody>
        <w:p w:rsidR="005855DA" w:rsidRDefault="008E0F78">
          <w:pPr>
            <w:pStyle w:val="6923F944C49F481AB5FC8175C699044E"/>
          </w:pPr>
          <w:r w:rsidRPr="00E048B4">
            <w:t>Note taker:</w:t>
          </w:r>
        </w:p>
      </w:docPartBody>
    </w:docPart>
    <w:docPart>
      <w:docPartPr>
        <w:name w:val="89698CAFFFCE4E429528E936D9F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4E6D-40BE-4C33-BF5F-8956F8386C23}"/>
      </w:docPartPr>
      <w:docPartBody>
        <w:p w:rsidR="005855DA" w:rsidRDefault="008E0F78">
          <w:pPr>
            <w:pStyle w:val="89698CAFFFCE4E429528E936D9F7C788"/>
          </w:pPr>
          <w:r w:rsidRPr="00E048B4">
            <w:t>Timekeeper:</w:t>
          </w:r>
        </w:p>
      </w:docPartBody>
    </w:docPart>
    <w:docPart>
      <w:docPartPr>
        <w:name w:val="EE07D73676684881A12F4F49696D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66BD-4DA2-4EDA-B34C-F20733D3AE54}"/>
      </w:docPartPr>
      <w:docPartBody>
        <w:p w:rsidR="005855DA" w:rsidRDefault="008E0F78">
          <w:pPr>
            <w:pStyle w:val="EE07D73676684881A12F4F49696D4600"/>
          </w:pPr>
          <w:r>
            <w:t>Attendees:</w:t>
          </w:r>
        </w:p>
      </w:docPartBody>
    </w:docPart>
    <w:docPart>
      <w:docPartPr>
        <w:name w:val="8D1FAEB71548480B910EDFE81CC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AE34-2DF0-47AE-9378-ABCA64294D40}"/>
      </w:docPartPr>
      <w:docPartBody>
        <w:p w:rsidR="005855DA" w:rsidRDefault="008E0F78">
          <w:pPr>
            <w:pStyle w:val="8D1FAEB71548480B910EDFE81CC4A06A"/>
          </w:pPr>
          <w:r>
            <w:t>Please read:</w:t>
          </w:r>
        </w:p>
      </w:docPartBody>
    </w:docPart>
    <w:docPart>
      <w:docPartPr>
        <w:name w:val="AD90FEC7312B4729ACA204704C29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D1EC-3337-43DE-AFC4-6F4430650DB0}"/>
      </w:docPartPr>
      <w:docPartBody>
        <w:p w:rsidR="005855DA" w:rsidRDefault="008E0F78">
          <w:pPr>
            <w:pStyle w:val="AD90FEC7312B4729ACA204704C29587C"/>
          </w:pPr>
          <w:r>
            <w:t>Please bring:</w:t>
          </w:r>
        </w:p>
      </w:docPartBody>
    </w:docPart>
    <w:docPart>
      <w:docPartPr>
        <w:name w:val="3CCD0D3B0CFB4ACFA323D274A2E1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BC29-E093-4498-8450-AB6AF4AD75F1}"/>
      </w:docPartPr>
      <w:docPartBody>
        <w:p w:rsidR="005855DA" w:rsidRDefault="008E0F78">
          <w:pPr>
            <w:pStyle w:val="3CCD0D3B0CFB4ACFA323D274A2E15865"/>
          </w:pPr>
          <w:r>
            <w:t>Minutes</w:t>
          </w:r>
        </w:p>
      </w:docPartBody>
    </w:docPart>
    <w:docPart>
      <w:docPartPr>
        <w:name w:val="61285FCE6CFA4D3AB45B881571BB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35AE-FC26-4669-8369-605F15123670}"/>
      </w:docPartPr>
      <w:docPartBody>
        <w:p w:rsidR="005855DA" w:rsidRDefault="008E0F78">
          <w:pPr>
            <w:pStyle w:val="61285FCE6CFA4D3AB45B881571BB460E"/>
          </w:pPr>
          <w:r>
            <w:t>Agenda item:</w:t>
          </w:r>
        </w:p>
      </w:docPartBody>
    </w:docPart>
    <w:docPart>
      <w:docPartPr>
        <w:name w:val="E6430CBD1BBA42C1ACAD94539AD9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1B55-D268-45B9-BA06-24741736A17F}"/>
      </w:docPartPr>
      <w:docPartBody>
        <w:p w:rsidR="005855DA" w:rsidRDefault="008E0F78">
          <w:pPr>
            <w:pStyle w:val="E6430CBD1BBA42C1ACAD94539AD9061F"/>
          </w:pPr>
          <w:r>
            <w:t>Presenter:</w:t>
          </w:r>
        </w:p>
      </w:docPartBody>
    </w:docPart>
    <w:docPart>
      <w:docPartPr>
        <w:name w:val="4FA5BBFCE1FC434A981B4B0B7A67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4F90-B22F-4981-8DB3-98B14827647E}"/>
      </w:docPartPr>
      <w:docPartBody>
        <w:p w:rsidR="005855DA" w:rsidRDefault="008E0F78">
          <w:pPr>
            <w:pStyle w:val="4FA5BBFCE1FC434A981B4B0B7A673959"/>
          </w:pPr>
          <w:r>
            <w:t>Discussion:</w:t>
          </w:r>
        </w:p>
      </w:docPartBody>
    </w:docPart>
    <w:docPart>
      <w:docPartPr>
        <w:name w:val="19D30D408DA640B88EF0B934D64C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EBEF-3D51-4DCB-9B91-F998C20FD53C}"/>
      </w:docPartPr>
      <w:docPartBody>
        <w:p w:rsidR="005855DA" w:rsidRDefault="008E0F78">
          <w:pPr>
            <w:pStyle w:val="19D30D408DA640B88EF0B934D64C4177"/>
          </w:pPr>
          <w:r>
            <w:t>Conclusions:</w:t>
          </w:r>
        </w:p>
      </w:docPartBody>
    </w:docPart>
    <w:docPart>
      <w:docPartPr>
        <w:name w:val="7129F2A3CB044C0CA1711FE21AE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05E6-CED2-4AB9-BBA9-96D5E3D35681}"/>
      </w:docPartPr>
      <w:docPartBody>
        <w:p w:rsidR="005855DA" w:rsidRDefault="008E0F78">
          <w:pPr>
            <w:pStyle w:val="7129F2A3CB044C0CA1711FE21AE58E6D"/>
          </w:pPr>
          <w:r>
            <w:t>Action items</w:t>
          </w:r>
        </w:p>
      </w:docPartBody>
    </w:docPart>
    <w:docPart>
      <w:docPartPr>
        <w:name w:val="5CD8A44604B24348845EF701C5A0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50F9-F5EA-49A4-9C3D-BEFC5B060452}"/>
      </w:docPartPr>
      <w:docPartBody>
        <w:p w:rsidR="005855DA" w:rsidRDefault="008E0F78">
          <w:pPr>
            <w:pStyle w:val="5CD8A44604B24348845EF701C5A0666A"/>
          </w:pPr>
          <w:r>
            <w:t>Person responsible</w:t>
          </w:r>
        </w:p>
      </w:docPartBody>
    </w:docPart>
    <w:docPart>
      <w:docPartPr>
        <w:name w:val="05973B3747684B51B6FA8AF26E83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766F-A8BD-413F-A719-FB729DC8D0CC}"/>
      </w:docPartPr>
      <w:docPartBody>
        <w:p w:rsidR="005855DA" w:rsidRDefault="008E0F78">
          <w:pPr>
            <w:pStyle w:val="05973B3747684B51B6FA8AF26E83B9F9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78"/>
    <w:rsid w:val="005855DA"/>
    <w:rsid w:val="005E5ED7"/>
    <w:rsid w:val="008E0F78"/>
    <w:rsid w:val="00E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25649A4F747E08793403616BB56DD">
    <w:name w:val="0C525649A4F747E08793403616BB56DD"/>
  </w:style>
  <w:style w:type="paragraph" w:customStyle="1" w:styleId="B38F66CFC73F4F19A335EC83DA19EE0F">
    <w:name w:val="B38F66CFC73F4F19A335EC83DA19EE0F"/>
  </w:style>
  <w:style w:type="paragraph" w:customStyle="1" w:styleId="AD4B90E3E9004C76A87C091773E615E1">
    <w:name w:val="AD4B90E3E9004C76A87C091773E615E1"/>
  </w:style>
  <w:style w:type="paragraph" w:customStyle="1" w:styleId="DA95147CCAEC4313B8C1D044C3E2A7E5">
    <w:name w:val="DA95147CCAEC4313B8C1D044C3E2A7E5"/>
  </w:style>
  <w:style w:type="paragraph" w:customStyle="1" w:styleId="15672E84BFB24E638DCD88368617E862">
    <w:name w:val="15672E84BFB24E638DCD88368617E862"/>
  </w:style>
  <w:style w:type="paragraph" w:customStyle="1" w:styleId="DC5B2BD9102F4D2D89E50526FC3D7DD9">
    <w:name w:val="DC5B2BD9102F4D2D89E50526FC3D7DD9"/>
  </w:style>
  <w:style w:type="paragraph" w:customStyle="1" w:styleId="42A08992D0DE47C9A7742E7A20ADB439">
    <w:name w:val="42A08992D0DE47C9A7742E7A20ADB439"/>
  </w:style>
  <w:style w:type="paragraph" w:customStyle="1" w:styleId="73095389CD224716A7103B53DE7A9308">
    <w:name w:val="73095389CD224716A7103B53DE7A9308"/>
  </w:style>
  <w:style w:type="paragraph" w:customStyle="1" w:styleId="FF2AB35E93D745ABA094AEA329B88742">
    <w:name w:val="FF2AB35E93D745ABA094AEA329B88742"/>
  </w:style>
  <w:style w:type="paragraph" w:customStyle="1" w:styleId="2F1AE52A244041729429B4A8DC3A86D7">
    <w:name w:val="2F1AE52A244041729429B4A8DC3A86D7"/>
  </w:style>
  <w:style w:type="paragraph" w:customStyle="1" w:styleId="6923F944C49F481AB5FC8175C699044E">
    <w:name w:val="6923F944C49F481AB5FC8175C699044E"/>
  </w:style>
  <w:style w:type="paragraph" w:customStyle="1" w:styleId="2254FED7B91A4F8FB7CCA64CAA0EAB39">
    <w:name w:val="2254FED7B91A4F8FB7CCA64CAA0EAB39"/>
  </w:style>
  <w:style w:type="paragraph" w:customStyle="1" w:styleId="89698CAFFFCE4E429528E936D9F7C788">
    <w:name w:val="89698CAFFFCE4E429528E936D9F7C788"/>
  </w:style>
  <w:style w:type="paragraph" w:customStyle="1" w:styleId="0961C98BBDDC46F8BAC2199CAEBC8B8E">
    <w:name w:val="0961C98BBDDC46F8BAC2199CAEBC8B8E"/>
  </w:style>
  <w:style w:type="paragraph" w:customStyle="1" w:styleId="EE07D73676684881A12F4F49696D4600">
    <w:name w:val="EE07D73676684881A12F4F49696D4600"/>
  </w:style>
  <w:style w:type="paragraph" w:customStyle="1" w:styleId="AEAA0EA5B82C4D2BBAE1A9423AA94BF4">
    <w:name w:val="AEAA0EA5B82C4D2BBAE1A9423AA94BF4"/>
  </w:style>
  <w:style w:type="paragraph" w:customStyle="1" w:styleId="8D1FAEB71548480B910EDFE81CC4A06A">
    <w:name w:val="8D1FAEB71548480B910EDFE81CC4A06A"/>
  </w:style>
  <w:style w:type="paragraph" w:customStyle="1" w:styleId="DC372F3218CA47CD849F58BDBC3383F2">
    <w:name w:val="DC372F3218CA47CD849F58BDBC3383F2"/>
  </w:style>
  <w:style w:type="paragraph" w:customStyle="1" w:styleId="AD90FEC7312B4729ACA204704C29587C">
    <w:name w:val="AD90FEC7312B4729ACA204704C29587C"/>
  </w:style>
  <w:style w:type="paragraph" w:customStyle="1" w:styleId="62BE8CB82D014D28AC0C7D33F9BEE854">
    <w:name w:val="62BE8CB82D014D28AC0C7D33F9BEE854"/>
  </w:style>
  <w:style w:type="paragraph" w:customStyle="1" w:styleId="3CCD0D3B0CFB4ACFA323D274A2E15865">
    <w:name w:val="3CCD0D3B0CFB4ACFA323D274A2E15865"/>
  </w:style>
  <w:style w:type="paragraph" w:customStyle="1" w:styleId="61285FCE6CFA4D3AB45B881571BB460E">
    <w:name w:val="61285FCE6CFA4D3AB45B881571BB460E"/>
  </w:style>
  <w:style w:type="paragraph" w:customStyle="1" w:styleId="0DBE368EC7B54BA2B9A55FA30596B0B4">
    <w:name w:val="0DBE368EC7B54BA2B9A55FA30596B0B4"/>
  </w:style>
  <w:style w:type="paragraph" w:customStyle="1" w:styleId="E6430CBD1BBA42C1ACAD94539AD9061F">
    <w:name w:val="E6430CBD1BBA42C1ACAD94539AD9061F"/>
  </w:style>
  <w:style w:type="paragraph" w:customStyle="1" w:styleId="2EB0037F122046BC88816C08E7225C4E">
    <w:name w:val="2EB0037F122046BC88816C08E7225C4E"/>
  </w:style>
  <w:style w:type="paragraph" w:customStyle="1" w:styleId="4FA5BBFCE1FC434A981B4B0B7A673959">
    <w:name w:val="4FA5BBFCE1FC434A981B4B0B7A673959"/>
  </w:style>
  <w:style w:type="paragraph" w:customStyle="1" w:styleId="2800161971CB4D9FBF382870313FBBB7">
    <w:name w:val="2800161971CB4D9FBF382870313FBBB7"/>
  </w:style>
  <w:style w:type="paragraph" w:customStyle="1" w:styleId="19D30D408DA640B88EF0B934D64C4177">
    <w:name w:val="19D30D408DA640B88EF0B934D64C4177"/>
  </w:style>
  <w:style w:type="paragraph" w:customStyle="1" w:styleId="728AE691527541B4BE8DCCFFFD79DE09">
    <w:name w:val="728AE691527541B4BE8DCCFFFD79DE09"/>
  </w:style>
  <w:style w:type="paragraph" w:customStyle="1" w:styleId="7129F2A3CB044C0CA1711FE21AE58E6D">
    <w:name w:val="7129F2A3CB044C0CA1711FE21AE58E6D"/>
  </w:style>
  <w:style w:type="paragraph" w:customStyle="1" w:styleId="5CD8A44604B24348845EF701C5A0666A">
    <w:name w:val="5CD8A44604B24348845EF701C5A0666A"/>
  </w:style>
  <w:style w:type="paragraph" w:customStyle="1" w:styleId="05973B3747684B51B6FA8AF26E83B9F9">
    <w:name w:val="05973B3747684B51B6FA8AF26E83B9F9"/>
  </w:style>
  <w:style w:type="paragraph" w:customStyle="1" w:styleId="8A6AE53217F44E5DBE033A439F5110E1">
    <w:name w:val="8A6AE53217F44E5DBE033A439F5110E1"/>
  </w:style>
  <w:style w:type="paragraph" w:customStyle="1" w:styleId="253D7E167EC044B2B2118CBA02F2D44B">
    <w:name w:val="253D7E167EC044B2B2118CBA02F2D44B"/>
  </w:style>
  <w:style w:type="paragraph" w:customStyle="1" w:styleId="785566D5E85848EBAE1E6A7FBF65DE9E">
    <w:name w:val="785566D5E85848EBAE1E6A7FBF65DE9E"/>
  </w:style>
  <w:style w:type="paragraph" w:customStyle="1" w:styleId="AE81113F518E4762920A24C42B7D9A01">
    <w:name w:val="AE81113F518E4762920A24C42B7D9A01"/>
  </w:style>
  <w:style w:type="paragraph" w:customStyle="1" w:styleId="7B4F77626A494274AE3993CE8FAB6F82">
    <w:name w:val="7B4F77626A494274AE3993CE8FAB6F82"/>
  </w:style>
  <w:style w:type="paragraph" w:customStyle="1" w:styleId="179CD54147654AF5B605402BF87AC347">
    <w:name w:val="179CD54147654AF5B605402BF87AC347"/>
  </w:style>
  <w:style w:type="paragraph" w:customStyle="1" w:styleId="85A708C995A04DB3BB24325148099160">
    <w:name w:val="85A708C995A04DB3BB24325148099160"/>
  </w:style>
  <w:style w:type="paragraph" w:customStyle="1" w:styleId="AB1B8B6C39294FD09280A5FB00BABCD7">
    <w:name w:val="AB1B8B6C39294FD09280A5FB00BABCD7"/>
  </w:style>
  <w:style w:type="paragraph" w:customStyle="1" w:styleId="D40F40274E80444CA305751D221CDF25">
    <w:name w:val="D40F40274E80444CA305751D221CDF25"/>
  </w:style>
  <w:style w:type="paragraph" w:customStyle="1" w:styleId="A44FF425627F40EA878BD48A284EC42D">
    <w:name w:val="A44FF425627F40EA878BD48A284EC42D"/>
  </w:style>
  <w:style w:type="paragraph" w:customStyle="1" w:styleId="E8C20013A693405EA6987FA19018AFB6">
    <w:name w:val="E8C20013A693405EA6987FA19018AFB6"/>
  </w:style>
  <w:style w:type="paragraph" w:customStyle="1" w:styleId="B5F2ABB79A0B4BFFACB97215AB96DDF7">
    <w:name w:val="B5F2ABB79A0B4BFFACB97215AB96DDF7"/>
  </w:style>
  <w:style w:type="paragraph" w:customStyle="1" w:styleId="36FD20BFEE584E44A7D7F49CCECF6AFA">
    <w:name w:val="36FD20BFEE584E44A7D7F49CCECF6AFA"/>
  </w:style>
  <w:style w:type="paragraph" w:customStyle="1" w:styleId="89E5AAABE3FB4660B0788EA96D6D41BA">
    <w:name w:val="89E5AAABE3FB4660B0788EA96D6D41BA"/>
  </w:style>
  <w:style w:type="paragraph" w:customStyle="1" w:styleId="47ABE8BCCFB3486FA6737D4E139AD19E">
    <w:name w:val="47ABE8BCCFB3486FA6737D4E139AD19E"/>
  </w:style>
  <w:style w:type="paragraph" w:customStyle="1" w:styleId="F22B75D41E71494BB5ED7F4E9AEE0CAC">
    <w:name w:val="F22B75D41E71494BB5ED7F4E9AEE0CAC"/>
  </w:style>
  <w:style w:type="paragraph" w:customStyle="1" w:styleId="4F54076283354D50A3651F031F0C584E">
    <w:name w:val="4F54076283354D50A3651F031F0C584E"/>
  </w:style>
  <w:style w:type="paragraph" w:customStyle="1" w:styleId="55A7DC530B7548B8B15514AA758EF81B">
    <w:name w:val="55A7DC530B7548B8B15514AA758EF81B"/>
  </w:style>
  <w:style w:type="paragraph" w:customStyle="1" w:styleId="305E8108C87541A7BA5700E9470F4BD8">
    <w:name w:val="305E8108C87541A7BA5700E9470F4BD8"/>
  </w:style>
  <w:style w:type="paragraph" w:customStyle="1" w:styleId="F330FDF125674A54BDC555E5194F3345">
    <w:name w:val="F330FDF125674A54BDC555E5194F3345"/>
  </w:style>
  <w:style w:type="paragraph" w:customStyle="1" w:styleId="AE4E6B6D2FE945D3BC4BA225ABA1F36D">
    <w:name w:val="AE4E6B6D2FE945D3BC4BA225ABA1F36D"/>
  </w:style>
  <w:style w:type="paragraph" w:customStyle="1" w:styleId="E86BEB014CB448CDAF2DE25A3D910A93">
    <w:name w:val="E86BEB014CB448CDAF2DE25A3D910A93"/>
  </w:style>
  <w:style w:type="paragraph" w:customStyle="1" w:styleId="B0AC62C203F5456BB77FB8934487B310">
    <w:name w:val="B0AC62C203F5456BB77FB8934487B310"/>
  </w:style>
  <w:style w:type="paragraph" w:customStyle="1" w:styleId="4BBA6BBFECBB40FC9F050F5BB94423AF">
    <w:name w:val="4BBA6BBFECBB40FC9F050F5BB94423AF"/>
  </w:style>
  <w:style w:type="paragraph" w:customStyle="1" w:styleId="5F89146A57C34B87B5C5B2755D2D5CEB">
    <w:name w:val="5F89146A57C34B87B5C5B2755D2D5CEB"/>
  </w:style>
  <w:style w:type="paragraph" w:customStyle="1" w:styleId="D1EF3A839615472481C69506E8333407">
    <w:name w:val="D1EF3A839615472481C69506E8333407"/>
  </w:style>
  <w:style w:type="paragraph" w:customStyle="1" w:styleId="6D5BEB436A784DE1A9A27C2E555C0462">
    <w:name w:val="6D5BEB436A784DE1A9A27C2E555C0462"/>
  </w:style>
  <w:style w:type="paragraph" w:customStyle="1" w:styleId="549794165A9A412199FB790699BE2965">
    <w:name w:val="549794165A9A412199FB790699BE2965"/>
  </w:style>
  <w:style w:type="paragraph" w:customStyle="1" w:styleId="B145C31627554177A79F2AC73F4D19E3">
    <w:name w:val="B145C31627554177A79F2AC73F4D19E3"/>
  </w:style>
  <w:style w:type="paragraph" w:customStyle="1" w:styleId="2BDBAF9B2E864D519FA864C37CB524BD">
    <w:name w:val="2BDBAF9B2E864D519FA864C37CB524BD"/>
  </w:style>
  <w:style w:type="paragraph" w:customStyle="1" w:styleId="7E91C293EA8D440E93531C2D34A2FDAD">
    <w:name w:val="7E91C293EA8D440E93531C2D34A2FDAD"/>
  </w:style>
  <w:style w:type="paragraph" w:customStyle="1" w:styleId="84BEDF6EDF9D438B98E9B5A213A2BCBA">
    <w:name w:val="84BEDF6EDF9D438B98E9B5A213A2BCBA"/>
  </w:style>
  <w:style w:type="paragraph" w:customStyle="1" w:styleId="E1B881DBCA444A648E1E8EACA476E224">
    <w:name w:val="E1B881DBCA444A648E1E8EACA476E224"/>
  </w:style>
  <w:style w:type="paragraph" w:customStyle="1" w:styleId="2009B394E22946718984E35C58E43C6E">
    <w:name w:val="2009B394E22946718984E35C58E43C6E"/>
  </w:style>
  <w:style w:type="paragraph" w:customStyle="1" w:styleId="21901CB2A2174587B9C8E44391CE4E00">
    <w:name w:val="21901CB2A2174587B9C8E44391CE4E00"/>
  </w:style>
  <w:style w:type="paragraph" w:customStyle="1" w:styleId="F4EEB894741F45668AB262A37C399116">
    <w:name w:val="F4EEB894741F45668AB262A37C399116"/>
  </w:style>
  <w:style w:type="paragraph" w:customStyle="1" w:styleId="88DD7F6779EE41C1A27D34A0CD6A721E">
    <w:name w:val="88DD7F6779EE41C1A27D34A0CD6A721E"/>
  </w:style>
  <w:style w:type="paragraph" w:customStyle="1" w:styleId="A7F41054A2144A0AA2529622BAE6360F">
    <w:name w:val="A7F41054A2144A0AA2529622BAE6360F"/>
  </w:style>
  <w:style w:type="paragraph" w:customStyle="1" w:styleId="E14D8C6D764945CBBAFD64093C966691">
    <w:name w:val="E14D8C6D764945CBBAFD64093C966691"/>
  </w:style>
  <w:style w:type="paragraph" w:customStyle="1" w:styleId="D704142CD186426D86CE85600A0AE631">
    <w:name w:val="D704142CD186426D86CE85600A0AE631"/>
  </w:style>
  <w:style w:type="paragraph" w:customStyle="1" w:styleId="BA3D61A482B24EBBB1F9152F0527253D">
    <w:name w:val="BA3D61A482B24EBBB1F9152F0527253D"/>
  </w:style>
  <w:style w:type="paragraph" w:customStyle="1" w:styleId="6CB351C0E255469DA05285F8F7EFD29C">
    <w:name w:val="6CB351C0E255469DA05285F8F7EFD29C"/>
  </w:style>
  <w:style w:type="paragraph" w:customStyle="1" w:styleId="7290D8826009400C938732A0E83F826A">
    <w:name w:val="7290D8826009400C938732A0E83F826A"/>
  </w:style>
  <w:style w:type="paragraph" w:customStyle="1" w:styleId="C6BD344F0BFC4FCC9C18EC66ED8D30E8">
    <w:name w:val="C6BD344F0BFC4FCC9C18EC66ED8D30E8"/>
  </w:style>
  <w:style w:type="paragraph" w:customStyle="1" w:styleId="2E35DAD225F341338E837328617B8302">
    <w:name w:val="2E35DAD225F341338E837328617B8302"/>
  </w:style>
  <w:style w:type="paragraph" w:customStyle="1" w:styleId="BB8B0331EA27487A8035010176DC403F">
    <w:name w:val="BB8B0331EA27487A8035010176DC403F"/>
  </w:style>
  <w:style w:type="paragraph" w:customStyle="1" w:styleId="A0B729254BE84E498C83CF2E032A8F3E">
    <w:name w:val="A0B729254BE84E498C83CF2E032A8F3E"/>
  </w:style>
  <w:style w:type="paragraph" w:customStyle="1" w:styleId="37D7F2AAC8C24497A2DFC1D39F80C35D">
    <w:name w:val="37D7F2AAC8C24497A2DFC1D39F80C35D"/>
  </w:style>
  <w:style w:type="paragraph" w:customStyle="1" w:styleId="F1EF36C033A84EF8B01FC82E71938398">
    <w:name w:val="F1EF36C033A84EF8B01FC82E71938398"/>
  </w:style>
  <w:style w:type="paragraph" w:customStyle="1" w:styleId="838CBEFE562E425D8B6D7A9F6784A205">
    <w:name w:val="838CBEFE562E425D8B6D7A9F6784A205"/>
  </w:style>
  <w:style w:type="paragraph" w:customStyle="1" w:styleId="77113B2C2FC4403FA73F71A4B4657B9A">
    <w:name w:val="77113B2C2FC4403FA73F71A4B4657B9A"/>
  </w:style>
  <w:style w:type="paragraph" w:customStyle="1" w:styleId="A60D114D857A41988D1023AFDADDEEE1">
    <w:name w:val="A60D114D857A41988D1023AFDADDEEE1"/>
  </w:style>
  <w:style w:type="paragraph" w:customStyle="1" w:styleId="8DA65520A126404CA879125A81183A07">
    <w:name w:val="8DA65520A126404CA879125A81183A07"/>
  </w:style>
  <w:style w:type="paragraph" w:customStyle="1" w:styleId="852F7F5860CE4E3EA550E1ACFD6F2075">
    <w:name w:val="852F7F5860CE4E3EA550E1ACFD6F2075"/>
  </w:style>
  <w:style w:type="paragraph" w:customStyle="1" w:styleId="EE6BFA18519E4D5EB0556EB7DE5D9589">
    <w:name w:val="EE6BFA18519E4D5EB0556EB7DE5D9589"/>
  </w:style>
  <w:style w:type="paragraph" w:customStyle="1" w:styleId="9480C94EA908436E867D355875146384">
    <w:name w:val="9480C94EA908436E867D355875146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47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DC-CSUN</dc:creator>
  <cp:keywords/>
  <dc:description/>
  <cp:lastModifiedBy>Cardenas, Daniel David</cp:lastModifiedBy>
  <cp:revision>5</cp:revision>
  <dcterms:created xsi:type="dcterms:W3CDTF">2020-04-08T22:37:00Z</dcterms:created>
  <dcterms:modified xsi:type="dcterms:W3CDTF">2020-04-14T08:27:00Z</dcterms:modified>
  <cp:version/>
</cp:coreProperties>
</file>